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4D8D" w14:textId="77777777" w:rsidR="00141F81" w:rsidRDefault="00856931" w:rsidP="00D83885">
      <w:pPr>
        <w:pStyle w:val="zTitel01"/>
      </w:pPr>
      <w:r>
        <w:t>SBB Station Finder</w:t>
      </w:r>
    </w:p>
    <w:p w14:paraId="35D7BCEA" w14:textId="77777777" w:rsidR="005A20BE" w:rsidRDefault="00856931" w:rsidP="005A20BE">
      <w:pPr>
        <w:pStyle w:val="zTitel02"/>
      </w:pPr>
      <w:r>
        <w:t>ÜK Projekt</w:t>
      </w:r>
    </w:p>
    <w:p w14:paraId="30773AAC" w14:textId="77777777" w:rsidR="005A20BE" w:rsidRDefault="00856931" w:rsidP="005A20BE">
      <w:pPr>
        <w:pStyle w:val="zTitel03"/>
      </w:pPr>
      <w:r>
        <w:t>Patrick Schneeberger</w:t>
      </w:r>
    </w:p>
    <w:p w14:paraId="6912995F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2B6E5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5C7F1973" w14:textId="77777777" w:rsidR="00A652BA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34311489" w:history="1">
            <w:r w:rsidR="00A652BA" w:rsidRPr="0028532B">
              <w:rPr>
                <w:rStyle w:val="Hyperlink"/>
                <w:noProof/>
              </w:rPr>
              <w:t>1.0 Vorwort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_Toc34311489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3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13003BB4" w14:textId="77777777" w:rsidR="00A652BA" w:rsidRDefault="0041690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0" w:history="1">
            <w:r w:rsidR="00A652BA" w:rsidRPr="0028532B">
              <w:rPr>
                <w:rStyle w:val="Hyperlink"/>
                <w:noProof/>
              </w:rPr>
              <w:t>1.1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_Toc34311490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3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0AFF2396" w14:textId="77777777" w:rsidR="00A652BA" w:rsidRDefault="0041690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311491" w:history="1">
            <w:r w:rsidR="00A652BA" w:rsidRPr="0028532B">
              <w:rPr>
                <w:rStyle w:val="Hyperlink"/>
                <w:noProof/>
              </w:rPr>
              <w:t>2.0 Anforderungen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_Toc34311491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4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7904F7FF" w14:textId="77777777" w:rsidR="00A652BA" w:rsidRDefault="0041690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2" w:history="1">
            <w:r w:rsidR="00A652BA" w:rsidRPr="0028532B">
              <w:rPr>
                <w:rStyle w:val="Hyperlink"/>
                <w:noProof/>
              </w:rPr>
              <w:t>2.1 Kundenanforderungen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_Toc34311492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4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4EAAEEEB" w14:textId="77777777" w:rsidR="00A652BA" w:rsidRDefault="0041690F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34311493" w:history="1">
            <w:r w:rsidR="00A652BA" w:rsidRPr="0028532B">
              <w:rPr>
                <w:rStyle w:val="Hyperlink"/>
                <w:noProof/>
              </w:rPr>
              <w:t>3.0 Grafische Darstellung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_Toc34311493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0E9C7BD3" w14:textId="77777777" w:rsidR="00A652BA" w:rsidRDefault="0041690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4" w:history="1">
            <w:r w:rsidR="00A652BA" w:rsidRPr="0028532B">
              <w:rPr>
                <w:rStyle w:val="Hyperlink"/>
                <w:noProof/>
              </w:rPr>
              <w:t>3.1 Mokup - frmMain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_Toc34311494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244707F3" w14:textId="77777777" w:rsidR="00A652BA" w:rsidRDefault="0041690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5" w:history="1">
            <w:r w:rsidR="00A652BA" w:rsidRPr="0028532B">
              <w:rPr>
                <w:rStyle w:val="Hyperlink"/>
                <w:noProof/>
              </w:rPr>
              <w:t>3.2 Mokup - Hilfe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_Toc34311495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5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5408B4E4" w14:textId="77777777" w:rsidR="00A652BA" w:rsidRDefault="0041690F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34311496" w:history="1">
            <w:r w:rsidR="00A652BA" w:rsidRPr="0028532B">
              <w:rPr>
                <w:rStyle w:val="Hyperlink"/>
                <w:noProof/>
              </w:rPr>
              <w:t>3.3 Use Case Diagramm</w:t>
            </w:r>
            <w:r w:rsidR="00A652BA">
              <w:rPr>
                <w:noProof/>
                <w:webHidden/>
              </w:rPr>
              <w:tab/>
            </w:r>
            <w:r w:rsidR="00A652BA">
              <w:rPr>
                <w:noProof/>
                <w:webHidden/>
              </w:rPr>
              <w:fldChar w:fldCharType="begin"/>
            </w:r>
            <w:r w:rsidR="00A652BA">
              <w:rPr>
                <w:noProof/>
                <w:webHidden/>
              </w:rPr>
              <w:instrText xml:space="preserve"> PAGEREF _Toc34311496 \h </w:instrText>
            </w:r>
            <w:r w:rsidR="00A652BA">
              <w:rPr>
                <w:noProof/>
                <w:webHidden/>
              </w:rPr>
            </w:r>
            <w:r w:rsidR="00A652BA">
              <w:rPr>
                <w:noProof/>
                <w:webHidden/>
              </w:rPr>
              <w:fldChar w:fldCharType="separate"/>
            </w:r>
            <w:r w:rsidR="00A652BA">
              <w:rPr>
                <w:noProof/>
                <w:webHidden/>
              </w:rPr>
              <w:t>6</w:t>
            </w:r>
            <w:r w:rsidR="00A652BA">
              <w:rPr>
                <w:noProof/>
                <w:webHidden/>
              </w:rPr>
              <w:fldChar w:fldCharType="end"/>
            </w:r>
          </w:hyperlink>
        </w:p>
        <w:p w14:paraId="6D1070D5" w14:textId="77777777" w:rsidR="005A20BE" w:rsidRDefault="003F6E54">
          <w:r>
            <w:fldChar w:fldCharType="end"/>
          </w:r>
        </w:p>
      </w:sdtContent>
    </w:sdt>
    <w:p w14:paraId="2AC58BB3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778D104A" w14:textId="77777777" w:rsidR="00EF66F3" w:rsidRDefault="00856931" w:rsidP="008A5100">
      <w:pPr>
        <w:pStyle w:val="U1"/>
      </w:pPr>
      <w:bookmarkStart w:id="0" w:name="_Toc34311489"/>
      <w:r>
        <w:lastRenderedPageBreak/>
        <w:t>Vorwort</w:t>
      </w:r>
      <w:bookmarkEnd w:id="0"/>
    </w:p>
    <w:p w14:paraId="79B6E4E9" w14:textId="77777777" w:rsidR="00856931" w:rsidRDefault="00856931" w:rsidP="00856931">
      <w:pPr>
        <w:pStyle w:val="U2"/>
      </w:pPr>
      <w:bookmarkStart w:id="1" w:name="_Toc34311490"/>
      <w:bookmarkEnd w:id="1"/>
    </w:p>
    <w:p w14:paraId="4880FC22" w14:textId="5065BC69" w:rsidR="00856931" w:rsidRPr="00E07035" w:rsidRDefault="00B40589" w:rsidP="00E07035">
      <w:pPr>
        <w:pStyle w:val="Text"/>
      </w:pPr>
      <w:r>
        <w:t>Dies ist die Dokumentation zur Applikation "SBB Station Finder" den wir im ÜK-318 Programmiert haben. Das Ziel dieses Projekts war es eine Applikation zu schreiben die eine API abfragt. Die API liefert Informationen zum SBB Fahrplan der Schweiz.</w:t>
      </w:r>
      <w:r w:rsidR="00856931">
        <w:br w:type="page"/>
      </w:r>
    </w:p>
    <w:p w14:paraId="17558CE1" w14:textId="77777777" w:rsidR="00856931" w:rsidRDefault="00856931" w:rsidP="00856931">
      <w:pPr>
        <w:pStyle w:val="U1"/>
      </w:pPr>
      <w:bookmarkStart w:id="2" w:name="_Toc34311491"/>
      <w:r>
        <w:lastRenderedPageBreak/>
        <w:t>Anforderungen</w:t>
      </w:r>
      <w:bookmarkEnd w:id="2"/>
    </w:p>
    <w:p w14:paraId="480A5620" w14:textId="77777777" w:rsidR="00856931" w:rsidRDefault="00856931" w:rsidP="00856931">
      <w:pPr>
        <w:pStyle w:val="U2"/>
      </w:pPr>
      <w:bookmarkStart w:id="3" w:name="_Toc34311492"/>
      <w:r>
        <w:t>Kundenanforderungen</w:t>
      </w:r>
      <w:bookmarkEnd w:id="3"/>
    </w:p>
    <w:p w14:paraId="4F96E0EA" w14:textId="77777777" w:rsidR="00856931" w:rsidRDefault="00856931" w:rsidP="00856931">
      <w:pPr>
        <w:pStyle w:val="Text"/>
      </w:pPr>
    </w:p>
    <w:p w14:paraId="6A3F624C" w14:textId="77777777" w:rsidR="00856931" w:rsidRDefault="00856931">
      <w:r>
        <w:rPr>
          <w:noProof/>
        </w:rPr>
        <w:drawing>
          <wp:inline distT="0" distB="0" distL="0" distR="0" wp14:anchorId="5243913A" wp14:editId="05272D33">
            <wp:extent cx="5760720" cy="56362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F007" w14:textId="77777777" w:rsidR="00856931" w:rsidRDefault="00856931">
      <w:pPr>
        <w:rPr>
          <w:rFonts w:ascii="Arial" w:eastAsiaTheme="majorEastAsia" w:hAnsi="Arial" w:cstheme="majorBidi"/>
          <w:b/>
          <w:sz w:val="24"/>
          <w:szCs w:val="32"/>
        </w:rPr>
      </w:pPr>
      <w:r>
        <w:t>Quelle: ICT-Berufsbildung</w:t>
      </w:r>
      <w:r>
        <w:br w:type="page"/>
      </w:r>
    </w:p>
    <w:p w14:paraId="64C6FE07" w14:textId="77777777" w:rsidR="00856931" w:rsidRDefault="0045490E" w:rsidP="00856931">
      <w:pPr>
        <w:pStyle w:val="U1"/>
      </w:pPr>
      <w:bookmarkStart w:id="4" w:name="_Toc34311493"/>
      <w:r>
        <w:lastRenderedPageBreak/>
        <w:t>Grafische Darstellung</w:t>
      </w:r>
      <w:bookmarkEnd w:id="4"/>
    </w:p>
    <w:p w14:paraId="410C494E" w14:textId="77777777" w:rsidR="00856931" w:rsidRDefault="0045490E" w:rsidP="00856931">
      <w:pPr>
        <w:pStyle w:val="U2"/>
      </w:pPr>
      <w:bookmarkStart w:id="5" w:name="_Toc34311494"/>
      <w:r>
        <w:t>Mokup - frmMain</w:t>
      </w:r>
      <w:bookmarkEnd w:id="5"/>
    </w:p>
    <w:p w14:paraId="0F650B5B" w14:textId="77777777" w:rsidR="001B4016" w:rsidRPr="001B4016" w:rsidRDefault="001B4016" w:rsidP="001B4016">
      <w:pPr>
        <w:pStyle w:val="Text"/>
      </w:pPr>
    </w:p>
    <w:p w14:paraId="3271699E" w14:textId="77777777" w:rsidR="00856931" w:rsidRDefault="00856931" w:rsidP="00856931">
      <w:pPr>
        <w:pStyle w:val="Text"/>
      </w:pPr>
      <w:r>
        <w:rPr>
          <w:noProof/>
        </w:rPr>
        <w:drawing>
          <wp:inline distT="0" distB="0" distL="0" distR="0" wp14:anchorId="4AFDA9CF" wp14:editId="00685174">
            <wp:extent cx="5760720" cy="3457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97C8" w14:textId="77777777" w:rsidR="001B4016" w:rsidRDefault="001B4016" w:rsidP="00856931">
      <w:pPr>
        <w:pStyle w:val="Text"/>
      </w:pPr>
    </w:p>
    <w:p w14:paraId="0CE4B524" w14:textId="77777777" w:rsidR="0045490E" w:rsidRDefault="0045490E" w:rsidP="0045490E">
      <w:pPr>
        <w:pStyle w:val="U2"/>
      </w:pPr>
      <w:bookmarkStart w:id="6" w:name="_Toc34311495"/>
      <w:r>
        <w:t xml:space="preserve">Mokup - </w:t>
      </w:r>
      <w:r w:rsidR="00121830">
        <w:t>frm</w:t>
      </w:r>
      <w:bookmarkEnd w:id="6"/>
      <w:r w:rsidR="00C31389">
        <w:t>Info</w:t>
      </w:r>
    </w:p>
    <w:p w14:paraId="2449DC05" w14:textId="13984171" w:rsidR="0045490E" w:rsidRDefault="00C31389" w:rsidP="00DE54EF">
      <w:r>
        <w:rPr>
          <w:noProof/>
        </w:rPr>
        <w:drawing>
          <wp:inline distT="0" distB="0" distL="0" distR="0" wp14:anchorId="3D098E28" wp14:editId="329F6528">
            <wp:extent cx="4629150" cy="28479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90E">
        <w:br w:type="page"/>
      </w:r>
    </w:p>
    <w:p w14:paraId="408A800A" w14:textId="77777777" w:rsidR="0045490E" w:rsidRDefault="0045490E" w:rsidP="00BD2C37">
      <w:pPr>
        <w:pStyle w:val="U1"/>
      </w:pPr>
      <w:bookmarkStart w:id="7" w:name="_Toc34311496"/>
      <w:r>
        <w:lastRenderedPageBreak/>
        <w:t>Use Case</w:t>
      </w:r>
      <w:bookmarkEnd w:id="7"/>
    </w:p>
    <w:p w14:paraId="1C5ED068" w14:textId="77777777" w:rsidR="00BD2C37" w:rsidRPr="00BD2C37" w:rsidRDefault="00BD2C37" w:rsidP="00BD2C37">
      <w:pPr>
        <w:pStyle w:val="U2"/>
      </w:pPr>
      <w:r>
        <w:t>Diagramm</w:t>
      </w:r>
    </w:p>
    <w:p w14:paraId="7C6DF846" w14:textId="77777777" w:rsidR="00D859FF" w:rsidRPr="00D859FF" w:rsidRDefault="00D859FF" w:rsidP="00D859FF">
      <w:pPr>
        <w:pStyle w:val="Text"/>
      </w:pPr>
    </w:p>
    <w:p w14:paraId="21DA951C" w14:textId="77777777" w:rsidR="0045490E" w:rsidRPr="0045490E" w:rsidRDefault="0045490E" w:rsidP="0045490E">
      <w:pPr>
        <w:pStyle w:val="Text"/>
      </w:pPr>
      <w:r>
        <w:rPr>
          <w:noProof/>
        </w:rPr>
        <w:drawing>
          <wp:inline distT="0" distB="0" distL="0" distR="0" wp14:anchorId="6CF67D85" wp14:editId="473A4FCD">
            <wp:extent cx="5760720" cy="39592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A6D" w14:textId="77777777" w:rsidR="00BD2C37" w:rsidRDefault="00BD2C37" w:rsidP="00BD2C37">
      <w:pPr>
        <w:pStyle w:val="U2"/>
      </w:pPr>
      <w:r>
        <w:t>Beschreibung - Stationen eingeben</w:t>
      </w:r>
    </w:p>
    <w:p w14:paraId="14DDBDD6" w14:textId="77777777" w:rsidR="00364F31" w:rsidRP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BD2C37" w14:paraId="15EB9FA4" w14:textId="77777777" w:rsidTr="00A45CBC">
        <w:tc>
          <w:tcPr>
            <w:tcW w:w="3284" w:type="dxa"/>
            <w:shd w:val="clear" w:color="auto" w:fill="E7E6E6" w:themeFill="background2"/>
          </w:tcPr>
          <w:p w14:paraId="19C8865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CD6C260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Startstation, Endstation eingeben</w:t>
            </w:r>
          </w:p>
        </w:tc>
      </w:tr>
      <w:tr w:rsidR="00BD2C37" w14:paraId="1F8B46B9" w14:textId="77777777" w:rsidTr="00A45CBC">
        <w:tc>
          <w:tcPr>
            <w:tcW w:w="3284" w:type="dxa"/>
            <w:shd w:val="clear" w:color="auto" w:fill="E7E6E6" w:themeFill="background2"/>
          </w:tcPr>
          <w:p w14:paraId="0B5803FD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4A9DB73C" w14:textId="77777777" w:rsidR="00BD2C37" w:rsidRDefault="00BD2C37" w:rsidP="00BD2C37">
            <w:pPr>
              <w:pStyle w:val="Text"/>
              <w:ind w:left="0"/>
            </w:pPr>
            <w:r>
              <w:t>Der Benutzer kann über die Eingabefelder Stationen definieren</w:t>
            </w:r>
            <w:r w:rsidR="005161C2">
              <w:t xml:space="preserve"> die bei der Suche </w:t>
            </w:r>
            <w:r w:rsidR="0068533F">
              <w:t xml:space="preserve">nach Fahrplanverbindungen </w:t>
            </w:r>
            <w:r w:rsidR="005161C2">
              <w:t>verwendet werden.</w:t>
            </w:r>
          </w:p>
        </w:tc>
      </w:tr>
      <w:tr w:rsidR="00BD2C37" w14:paraId="0068608C" w14:textId="77777777" w:rsidTr="00A45CBC">
        <w:tc>
          <w:tcPr>
            <w:tcW w:w="3284" w:type="dxa"/>
            <w:shd w:val="clear" w:color="auto" w:fill="E7E6E6" w:themeFill="background2"/>
          </w:tcPr>
          <w:p w14:paraId="3D24FD7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F1C013D" w14:textId="77777777" w:rsidR="00BD2C37" w:rsidRDefault="00BD2C37" w:rsidP="00BD2C37">
            <w:pPr>
              <w:pStyle w:val="Text"/>
              <w:ind w:left="0"/>
            </w:pPr>
            <w:r>
              <w:t>ÖV-Benutzer</w:t>
            </w:r>
          </w:p>
        </w:tc>
      </w:tr>
      <w:tr w:rsidR="00BD2C37" w14:paraId="545E3FFD" w14:textId="77777777" w:rsidTr="00A45CBC">
        <w:tc>
          <w:tcPr>
            <w:tcW w:w="3284" w:type="dxa"/>
            <w:shd w:val="clear" w:color="auto" w:fill="E7E6E6" w:themeFill="background2"/>
          </w:tcPr>
          <w:p w14:paraId="3F4C971A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784D9BC8" w14:textId="77777777" w:rsidR="00BD2C37" w:rsidRDefault="00A6749B" w:rsidP="00BD2C37">
            <w:pPr>
              <w:pStyle w:val="Text"/>
              <w:ind w:left="0"/>
            </w:pPr>
            <w:r>
              <w:t>Der Benutzer möchte Informationen zu Station- oder Fahrplan-Verbindungen abfragen.</w:t>
            </w:r>
          </w:p>
        </w:tc>
      </w:tr>
      <w:tr w:rsidR="00BD2C37" w14:paraId="30BC7164" w14:textId="77777777" w:rsidTr="00A45CBC">
        <w:tc>
          <w:tcPr>
            <w:tcW w:w="3284" w:type="dxa"/>
            <w:shd w:val="clear" w:color="auto" w:fill="E7E6E6" w:themeFill="background2"/>
          </w:tcPr>
          <w:p w14:paraId="3EC9C253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D30B5D4" w14:textId="77777777" w:rsidR="00BD2C37" w:rsidRDefault="00BD2C37" w:rsidP="00BD2C37">
            <w:pPr>
              <w:pStyle w:val="Text"/>
              <w:ind w:left="0"/>
            </w:pPr>
            <w:r>
              <w:t>keine</w:t>
            </w:r>
          </w:p>
        </w:tc>
      </w:tr>
      <w:tr w:rsidR="00BD2C37" w14:paraId="17CCAF61" w14:textId="77777777" w:rsidTr="00A45CBC">
        <w:tc>
          <w:tcPr>
            <w:tcW w:w="3284" w:type="dxa"/>
            <w:shd w:val="clear" w:color="auto" w:fill="E7E6E6" w:themeFill="background2"/>
          </w:tcPr>
          <w:p w14:paraId="4856C7F8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42493D" w14:textId="77777777" w:rsidR="00BD2C37" w:rsidRDefault="00BD2C37" w:rsidP="00BD2C37">
            <w:pPr>
              <w:pStyle w:val="Text"/>
              <w:ind w:left="0"/>
            </w:pPr>
            <w:r>
              <w:t>Der Benutzer kann die Stationen wie folgt eingeben:</w:t>
            </w:r>
          </w:p>
          <w:p w14:paraId="3E008253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Startstation</w:t>
            </w:r>
          </w:p>
          <w:p w14:paraId="349489D6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Nur eine Endstation</w:t>
            </w:r>
          </w:p>
          <w:p w14:paraId="4178AEDC" w14:textId="77777777" w:rsidR="00BD2C37" w:rsidRDefault="00BD2C37" w:rsidP="00BD2C37">
            <w:pPr>
              <w:pStyle w:val="Text"/>
              <w:numPr>
                <w:ilvl w:val="0"/>
                <w:numId w:val="23"/>
              </w:numPr>
            </w:pPr>
            <w:r>
              <w:t>Start- und End-Station</w:t>
            </w:r>
          </w:p>
          <w:p w14:paraId="4DD8F8C6" w14:textId="77777777" w:rsidR="00BD2C37" w:rsidRDefault="00BD2C37" w:rsidP="00BD2C37">
            <w:pPr>
              <w:pStyle w:val="Text"/>
              <w:ind w:left="0"/>
            </w:pPr>
            <w:r>
              <w:t>Wenn einer dieser Punkte erfüllt ist kann nach Verbindungsinformationen gesucht werden.</w:t>
            </w:r>
          </w:p>
        </w:tc>
      </w:tr>
      <w:tr w:rsidR="00BD2C37" w14:paraId="74DAD818" w14:textId="77777777" w:rsidTr="00A45CBC">
        <w:tc>
          <w:tcPr>
            <w:tcW w:w="3284" w:type="dxa"/>
            <w:shd w:val="clear" w:color="auto" w:fill="E7E6E6" w:themeFill="background2"/>
          </w:tcPr>
          <w:p w14:paraId="2270E1D9" w14:textId="77777777" w:rsidR="00BD2C37" w:rsidRPr="00BD2C37" w:rsidRDefault="00BD2C37" w:rsidP="00BD2C37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5F9511DB" w14:textId="77777777" w:rsidR="00BD2C37" w:rsidRDefault="00BD2C37" w:rsidP="00BD2C37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AA1133F" w14:textId="77777777" w:rsidR="00BD2C37" w:rsidRPr="00BD2C37" w:rsidRDefault="00BD2C37" w:rsidP="00BD2C37">
      <w:pPr>
        <w:pStyle w:val="Text"/>
      </w:pPr>
    </w:p>
    <w:p w14:paraId="606C1B8C" w14:textId="77777777" w:rsidR="00364F31" w:rsidRDefault="00364F31">
      <w:pPr>
        <w:rPr>
          <w:rFonts w:ascii="Arial" w:eastAsiaTheme="majorEastAsia" w:hAnsi="Arial" w:cstheme="majorBidi"/>
          <w:b/>
          <w:sz w:val="20"/>
          <w:szCs w:val="26"/>
        </w:rPr>
      </w:pPr>
      <w:r>
        <w:br w:type="page"/>
      </w:r>
    </w:p>
    <w:p w14:paraId="2E69A486" w14:textId="77777777" w:rsidR="00364F31" w:rsidRDefault="00364F31" w:rsidP="00BD2C37">
      <w:pPr>
        <w:pStyle w:val="U2"/>
      </w:pPr>
      <w:r>
        <w:lastRenderedPageBreak/>
        <w:t>Beschreibung - Zeitpunkt eingeben</w:t>
      </w:r>
    </w:p>
    <w:p w14:paraId="25D97A47" w14:textId="77777777" w:rsidR="00976ADF" w:rsidRPr="00976ADF" w:rsidRDefault="00976ADF" w:rsidP="00976ADF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663939E4" w14:textId="77777777" w:rsidTr="00A45CBC">
        <w:tc>
          <w:tcPr>
            <w:tcW w:w="3284" w:type="dxa"/>
            <w:shd w:val="clear" w:color="auto" w:fill="E7E6E6" w:themeFill="background2"/>
          </w:tcPr>
          <w:p w14:paraId="2334C8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3AF1B854" w14:textId="77777777" w:rsidR="00364F31" w:rsidRPr="00BD2C37" w:rsidRDefault="0068533F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Zeitpunkt</w:t>
            </w:r>
            <w:r w:rsidR="00364F31" w:rsidRPr="00BD2C37">
              <w:rPr>
                <w:b/>
                <w:bCs/>
              </w:rPr>
              <w:t xml:space="preserve"> eingeben</w:t>
            </w:r>
          </w:p>
        </w:tc>
      </w:tr>
      <w:tr w:rsidR="00364F31" w14:paraId="004B463F" w14:textId="77777777" w:rsidTr="00A45CBC">
        <w:tc>
          <w:tcPr>
            <w:tcW w:w="3284" w:type="dxa"/>
            <w:shd w:val="clear" w:color="auto" w:fill="E7E6E6" w:themeFill="background2"/>
          </w:tcPr>
          <w:p w14:paraId="3C6ED5B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0308B66E" w14:textId="3FF1D7CD" w:rsidR="00364F31" w:rsidRDefault="00364F31" w:rsidP="00F62C72">
            <w:pPr>
              <w:pStyle w:val="Text"/>
              <w:ind w:left="0"/>
            </w:pPr>
            <w:r>
              <w:t xml:space="preserve">Der Benuter kann über die Eingabefelder ein Datum und eine Uhrzeit definieren die bei der </w:t>
            </w:r>
            <w:r w:rsidR="00097DAA">
              <w:t>Verbindungss</w:t>
            </w:r>
            <w:r w:rsidR="005161C2">
              <w:t>uche verwendet werden.</w:t>
            </w:r>
          </w:p>
        </w:tc>
      </w:tr>
      <w:tr w:rsidR="00364F31" w14:paraId="06496D00" w14:textId="77777777" w:rsidTr="00A45CBC">
        <w:tc>
          <w:tcPr>
            <w:tcW w:w="3284" w:type="dxa"/>
            <w:shd w:val="clear" w:color="auto" w:fill="E7E6E6" w:themeFill="background2"/>
          </w:tcPr>
          <w:p w14:paraId="62D29FC6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45486B4E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4126BD2" w14:textId="77777777" w:rsidTr="00A45CBC">
        <w:tc>
          <w:tcPr>
            <w:tcW w:w="3284" w:type="dxa"/>
            <w:shd w:val="clear" w:color="auto" w:fill="E7E6E6" w:themeFill="background2"/>
          </w:tcPr>
          <w:p w14:paraId="49E74E6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49B872A1" w14:textId="77777777" w:rsidR="00364F31" w:rsidRDefault="0068533F" w:rsidP="00F62C72">
            <w:pPr>
              <w:pStyle w:val="Text"/>
              <w:ind w:left="0"/>
            </w:pPr>
            <w:r>
              <w:t xml:space="preserve">Der Benutzer möchte </w:t>
            </w:r>
            <w:r w:rsidR="00A6749B">
              <w:t xml:space="preserve">Station oder Fahrplan-Verbindungen </w:t>
            </w:r>
            <w:r>
              <w:t>für einen apezifischen Zeitpunkt abfragen.</w:t>
            </w:r>
          </w:p>
        </w:tc>
      </w:tr>
      <w:tr w:rsidR="00364F31" w14:paraId="73F62584" w14:textId="77777777" w:rsidTr="00A45CBC">
        <w:tc>
          <w:tcPr>
            <w:tcW w:w="3284" w:type="dxa"/>
            <w:shd w:val="clear" w:color="auto" w:fill="E7E6E6" w:themeFill="background2"/>
          </w:tcPr>
          <w:p w14:paraId="11BF2F42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6E84B3E4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</w:tc>
      </w:tr>
      <w:tr w:rsidR="00364F31" w14:paraId="7ACE4A7F" w14:textId="77777777" w:rsidTr="00A45CBC">
        <w:tc>
          <w:tcPr>
            <w:tcW w:w="3284" w:type="dxa"/>
            <w:shd w:val="clear" w:color="auto" w:fill="E7E6E6" w:themeFill="background2"/>
          </w:tcPr>
          <w:p w14:paraId="450A2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311AA97E" w14:textId="77777777" w:rsidR="00364F31" w:rsidRDefault="005161C2" w:rsidP="005161C2">
            <w:pPr>
              <w:pStyle w:val="Text"/>
              <w:numPr>
                <w:ilvl w:val="0"/>
                <w:numId w:val="25"/>
              </w:numPr>
            </w:pPr>
            <w:r>
              <w:t>Der Benutzer muss auswählen ob die Zeitangaben einer Abfahrt oder Ankunft zugeordnet werden sollen. Standardeinstellung ist die Abfahrtszeit</w:t>
            </w:r>
          </w:p>
          <w:p w14:paraId="66E503C3" w14:textId="77777777" w:rsidR="005161C2" w:rsidRDefault="005161C2" w:rsidP="005161C2">
            <w:pPr>
              <w:pStyle w:val="Text"/>
              <w:numPr>
                <w:ilvl w:val="0"/>
                <w:numId w:val="25"/>
              </w:numPr>
            </w:pPr>
            <w:r>
              <w:t>Die Zeitangaben könen Manuell angegeben werden oder es kann automatisch die aktuellen Zeitangaben verwendet werden.</w:t>
            </w:r>
          </w:p>
        </w:tc>
      </w:tr>
      <w:tr w:rsidR="00364F31" w14:paraId="73BF34CF" w14:textId="77777777" w:rsidTr="00A45CBC">
        <w:tc>
          <w:tcPr>
            <w:tcW w:w="3284" w:type="dxa"/>
            <w:shd w:val="clear" w:color="auto" w:fill="E7E6E6" w:themeFill="background2"/>
          </w:tcPr>
          <w:p w14:paraId="570CD13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1C3E89B" w14:textId="77777777" w:rsidR="00364F31" w:rsidRDefault="00364F31" w:rsidP="00F62C72">
            <w:pPr>
              <w:pStyle w:val="Text"/>
              <w:ind w:left="0"/>
            </w:pPr>
            <w:r>
              <w:t>Suche kann erfolgen</w:t>
            </w:r>
          </w:p>
        </w:tc>
      </w:tr>
    </w:tbl>
    <w:p w14:paraId="0959D360" w14:textId="77777777" w:rsidR="00364F31" w:rsidRPr="00364F31" w:rsidRDefault="00364F31" w:rsidP="00364F31">
      <w:pPr>
        <w:pStyle w:val="Text"/>
      </w:pPr>
    </w:p>
    <w:p w14:paraId="560ECC2F" w14:textId="77777777" w:rsidR="00BD2C37" w:rsidRDefault="00BD2C37" w:rsidP="00BD2C37">
      <w:pPr>
        <w:pStyle w:val="U2"/>
      </w:pPr>
      <w:r>
        <w:t>Beschreibung - Fahrplanverbindungen anzeigen</w:t>
      </w:r>
    </w:p>
    <w:p w14:paraId="10BC1DC4" w14:textId="77777777" w:rsidR="00364F31" w:rsidRDefault="00364F31" w:rsidP="00364F31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3284"/>
        <w:gridCol w:w="5665"/>
      </w:tblGrid>
      <w:tr w:rsidR="00364F31" w14:paraId="3932AE3C" w14:textId="77777777" w:rsidTr="00A45CBC">
        <w:tc>
          <w:tcPr>
            <w:tcW w:w="3284" w:type="dxa"/>
            <w:shd w:val="clear" w:color="auto" w:fill="E7E6E6" w:themeFill="background2"/>
          </w:tcPr>
          <w:p w14:paraId="1BCE90E4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Use Case</w:t>
            </w:r>
          </w:p>
        </w:tc>
        <w:tc>
          <w:tcPr>
            <w:tcW w:w="5665" w:type="dxa"/>
            <w:shd w:val="clear" w:color="auto" w:fill="E7E6E6" w:themeFill="background2"/>
          </w:tcPr>
          <w:p w14:paraId="5E994681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Fahrplanverbindungen anzeigen</w:t>
            </w:r>
          </w:p>
        </w:tc>
      </w:tr>
      <w:tr w:rsidR="00364F31" w14:paraId="1AB43A91" w14:textId="77777777" w:rsidTr="00A45CBC">
        <w:tc>
          <w:tcPr>
            <w:tcW w:w="3284" w:type="dxa"/>
            <w:shd w:val="clear" w:color="auto" w:fill="E7E6E6" w:themeFill="background2"/>
          </w:tcPr>
          <w:p w14:paraId="685318CC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Beschreibung</w:t>
            </w:r>
          </w:p>
        </w:tc>
        <w:tc>
          <w:tcPr>
            <w:tcW w:w="5665" w:type="dxa"/>
          </w:tcPr>
          <w:p w14:paraId="56EB449E" w14:textId="77777777" w:rsidR="00364F31" w:rsidRDefault="00364F31" w:rsidP="00F62C72">
            <w:pPr>
              <w:pStyle w:val="Text"/>
              <w:ind w:left="0"/>
            </w:pPr>
            <w:r>
              <w:t>Der Benutzer kann über die Suche Fahrplaninformationen anfordern und anzeigen lassen.</w:t>
            </w:r>
          </w:p>
        </w:tc>
      </w:tr>
      <w:tr w:rsidR="00364F31" w14:paraId="3B9239F8" w14:textId="77777777" w:rsidTr="00A45CBC">
        <w:tc>
          <w:tcPr>
            <w:tcW w:w="3284" w:type="dxa"/>
            <w:shd w:val="clear" w:color="auto" w:fill="E7E6E6" w:themeFill="background2"/>
          </w:tcPr>
          <w:p w14:paraId="0F378600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Akteur(e)</w:t>
            </w:r>
          </w:p>
        </w:tc>
        <w:tc>
          <w:tcPr>
            <w:tcW w:w="5665" w:type="dxa"/>
          </w:tcPr>
          <w:p w14:paraId="601C5FC0" w14:textId="77777777" w:rsidR="00364F31" w:rsidRDefault="00364F31" w:rsidP="00F62C72">
            <w:pPr>
              <w:pStyle w:val="Text"/>
              <w:ind w:left="0"/>
            </w:pPr>
            <w:r>
              <w:t>ÖV-Benutzer</w:t>
            </w:r>
          </w:p>
        </w:tc>
      </w:tr>
      <w:tr w:rsidR="00364F31" w14:paraId="46849FE3" w14:textId="77777777" w:rsidTr="00A45CBC">
        <w:tc>
          <w:tcPr>
            <w:tcW w:w="3284" w:type="dxa"/>
            <w:shd w:val="clear" w:color="auto" w:fill="E7E6E6" w:themeFill="background2"/>
          </w:tcPr>
          <w:p w14:paraId="73C6A42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Auslöser</w:t>
            </w:r>
          </w:p>
        </w:tc>
        <w:tc>
          <w:tcPr>
            <w:tcW w:w="5665" w:type="dxa"/>
          </w:tcPr>
          <w:p w14:paraId="26953E52" w14:textId="77777777" w:rsidR="00364F31" w:rsidRDefault="0085371B" w:rsidP="00F62C72">
            <w:pPr>
              <w:pStyle w:val="Text"/>
              <w:ind w:left="0"/>
            </w:pPr>
            <w:r>
              <w:t>Der Benutzer möchte nach Stations- oder Verbindungs-Informationen suchen.</w:t>
            </w:r>
          </w:p>
        </w:tc>
      </w:tr>
      <w:tr w:rsidR="00364F31" w14:paraId="51D5342B" w14:textId="77777777" w:rsidTr="00A45CBC">
        <w:tc>
          <w:tcPr>
            <w:tcW w:w="3284" w:type="dxa"/>
            <w:shd w:val="clear" w:color="auto" w:fill="E7E6E6" w:themeFill="background2"/>
          </w:tcPr>
          <w:p w14:paraId="68F6A7F8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Vorbedingungen</w:t>
            </w:r>
          </w:p>
        </w:tc>
        <w:tc>
          <w:tcPr>
            <w:tcW w:w="5665" w:type="dxa"/>
          </w:tcPr>
          <w:p w14:paraId="5996D37F" w14:textId="77777777" w:rsidR="00364F31" w:rsidRDefault="00364F31" w:rsidP="00F62C72">
            <w:pPr>
              <w:pStyle w:val="Text"/>
              <w:ind w:left="0"/>
            </w:pPr>
            <w:r>
              <w:t xml:space="preserve">Use Case : </w:t>
            </w:r>
            <w:r w:rsidRPr="00364F31">
              <w:t>Startstation, Endstation eingeben</w:t>
            </w:r>
          </w:p>
          <w:p w14:paraId="0A3C9963" w14:textId="77777777" w:rsidR="00364F31" w:rsidRDefault="00364F31" w:rsidP="00F62C72">
            <w:pPr>
              <w:pStyle w:val="Text"/>
              <w:ind w:left="0"/>
            </w:pPr>
            <w:r>
              <w:t>Use Case : Zeitpunkt eingeben</w:t>
            </w:r>
          </w:p>
        </w:tc>
      </w:tr>
      <w:tr w:rsidR="00364F31" w14:paraId="75F05460" w14:textId="77777777" w:rsidTr="00A45CBC">
        <w:tc>
          <w:tcPr>
            <w:tcW w:w="3284" w:type="dxa"/>
            <w:shd w:val="clear" w:color="auto" w:fill="E7E6E6" w:themeFill="background2"/>
          </w:tcPr>
          <w:p w14:paraId="7B3F4137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Ablauf</w:t>
            </w:r>
          </w:p>
        </w:tc>
        <w:tc>
          <w:tcPr>
            <w:tcW w:w="5665" w:type="dxa"/>
          </w:tcPr>
          <w:p w14:paraId="44B5D4E4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Der Suche-Button wird betätigt</w:t>
            </w:r>
          </w:p>
          <w:p w14:paraId="0EB4F6B0" w14:textId="77777777" w:rsidR="00364F31" w:rsidRDefault="00364F31" w:rsidP="00364F31">
            <w:pPr>
              <w:pStyle w:val="Text"/>
              <w:numPr>
                <w:ilvl w:val="0"/>
                <w:numId w:val="24"/>
              </w:numPr>
            </w:pPr>
            <w:r>
              <w:t>Die eingegebenen Informationen werden auf korrektheit und notwendigkeit überprüft.</w:t>
            </w:r>
          </w:p>
          <w:p w14:paraId="4F6878D5" w14:textId="77777777" w:rsidR="0048610B" w:rsidRDefault="00364F31" w:rsidP="0048610B">
            <w:pPr>
              <w:pStyle w:val="Text"/>
              <w:numPr>
                <w:ilvl w:val="0"/>
                <w:numId w:val="24"/>
              </w:numPr>
            </w:pPr>
            <w:r>
              <w:t>Die Abfrage der API-Erfolgt</w:t>
            </w:r>
          </w:p>
        </w:tc>
      </w:tr>
      <w:tr w:rsidR="0048610B" w14:paraId="46448AE3" w14:textId="77777777" w:rsidTr="00A45CBC">
        <w:tc>
          <w:tcPr>
            <w:tcW w:w="3284" w:type="dxa"/>
            <w:shd w:val="clear" w:color="auto" w:fill="E7E6E6" w:themeFill="background2"/>
          </w:tcPr>
          <w:p w14:paraId="1FE1CE47" w14:textId="77777777" w:rsidR="0048610B" w:rsidRPr="00BD2C37" w:rsidRDefault="0048610B" w:rsidP="00F62C72">
            <w:pPr>
              <w:pStyle w:val="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Hinweis</w:t>
            </w:r>
          </w:p>
        </w:tc>
        <w:tc>
          <w:tcPr>
            <w:tcW w:w="5665" w:type="dxa"/>
          </w:tcPr>
          <w:p w14:paraId="34B346BF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Abfahrtstation definiert können nur die Verbindungen der Abfahrtstation angezeigt werden.</w:t>
            </w:r>
          </w:p>
          <w:p w14:paraId="5CADD5C4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Ankunftstation definiert können nur die Verbindungen der Ankunftstationen angezeigt werden.</w:t>
            </w:r>
          </w:p>
          <w:p w14:paraId="13EEABE1" w14:textId="77777777" w:rsidR="0048610B" w:rsidRDefault="0048610B" w:rsidP="0048610B">
            <w:pPr>
              <w:pStyle w:val="Text"/>
              <w:numPr>
                <w:ilvl w:val="0"/>
                <w:numId w:val="26"/>
              </w:numPr>
            </w:pPr>
            <w:r>
              <w:t>Ist eine Abfahrt- und Ankunft-Station definiert können die Verbindungen beider Stationen angezeigt werden. Dazu können die möglichen Verbindungen der einzelnen Stationen angezeigt werden.</w:t>
            </w:r>
          </w:p>
        </w:tc>
      </w:tr>
      <w:tr w:rsidR="00364F31" w14:paraId="5E82B87F" w14:textId="77777777" w:rsidTr="00A45CBC">
        <w:tc>
          <w:tcPr>
            <w:tcW w:w="3284" w:type="dxa"/>
            <w:shd w:val="clear" w:color="auto" w:fill="E7E6E6" w:themeFill="background2"/>
          </w:tcPr>
          <w:p w14:paraId="4E91107D" w14:textId="77777777" w:rsidR="00364F31" w:rsidRPr="00BD2C37" w:rsidRDefault="00364F31" w:rsidP="00F62C72">
            <w:pPr>
              <w:pStyle w:val="Text"/>
              <w:ind w:left="0"/>
              <w:rPr>
                <w:b/>
                <w:bCs/>
              </w:rPr>
            </w:pPr>
            <w:r w:rsidRPr="00BD2C37">
              <w:rPr>
                <w:b/>
                <w:bCs/>
              </w:rPr>
              <w:t>Ergebnis</w:t>
            </w:r>
          </w:p>
        </w:tc>
        <w:tc>
          <w:tcPr>
            <w:tcW w:w="5665" w:type="dxa"/>
          </w:tcPr>
          <w:p w14:paraId="2E326613" w14:textId="77777777" w:rsidR="00364F31" w:rsidRDefault="009C14F5" w:rsidP="00F62C72">
            <w:pPr>
              <w:pStyle w:val="Text"/>
              <w:ind w:left="0"/>
            </w:pPr>
            <w:r>
              <w:t>Station- oder Fahrplan-Informationen</w:t>
            </w:r>
            <w:r w:rsidR="00364F31">
              <w:t xml:space="preserve"> werden </w:t>
            </w:r>
            <w:r>
              <w:t>a</w:t>
            </w:r>
            <w:r w:rsidR="00364F31">
              <w:t>ngezeigt</w:t>
            </w:r>
          </w:p>
        </w:tc>
      </w:tr>
    </w:tbl>
    <w:p w14:paraId="57ECD8EC" w14:textId="77777777" w:rsidR="00364F31" w:rsidRPr="00364F31" w:rsidRDefault="00364F31" w:rsidP="00364F31">
      <w:pPr>
        <w:pStyle w:val="Text"/>
      </w:pPr>
    </w:p>
    <w:p w14:paraId="344AA815" w14:textId="77777777" w:rsidR="0045490E" w:rsidRPr="0045490E" w:rsidRDefault="0045490E">
      <w:r>
        <w:br w:type="page"/>
      </w:r>
    </w:p>
    <w:p w14:paraId="2F1EF902" w14:textId="4FFFBA2B" w:rsidR="0045490E" w:rsidRDefault="00F177CA" w:rsidP="00F177CA">
      <w:pPr>
        <w:pStyle w:val="U1"/>
      </w:pPr>
      <w:r>
        <w:lastRenderedPageBreak/>
        <w:t>Programmierrichtlinien</w:t>
      </w:r>
    </w:p>
    <w:p w14:paraId="2095D479" w14:textId="7ABECFF6" w:rsidR="00F177CA" w:rsidRDefault="00F177CA" w:rsidP="00F177CA">
      <w:pPr>
        <w:pStyle w:val="U2"/>
      </w:pPr>
      <w:r>
        <w:t>Benennung der visuellen Elemente</w:t>
      </w:r>
    </w:p>
    <w:p w14:paraId="053D0FAD" w14:textId="5C53DC1B" w:rsidR="00F177CA" w:rsidRDefault="00F177CA" w:rsidP="00F177CA">
      <w:pPr>
        <w:pStyle w:val="Text"/>
      </w:pPr>
      <w:r>
        <w:t>Folgende Bennennungsrichtlinien gelten für visuelle Komponenten.</w:t>
      </w:r>
    </w:p>
    <w:p w14:paraId="1D58B8F2" w14:textId="6FBBCF3D" w:rsidR="00F177CA" w:rsidRDefault="00F177CA" w:rsidP="00F177C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77"/>
        <w:gridCol w:w="4472"/>
      </w:tblGrid>
      <w:tr w:rsidR="00C16207" w14:paraId="54682FB7" w14:textId="77777777" w:rsidTr="00C16207">
        <w:tc>
          <w:tcPr>
            <w:tcW w:w="4531" w:type="dxa"/>
            <w:shd w:val="clear" w:color="auto" w:fill="E7E6E6" w:themeFill="background2"/>
          </w:tcPr>
          <w:p w14:paraId="06BC1040" w14:textId="71B2D498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Komponente</w:t>
            </w:r>
          </w:p>
        </w:tc>
        <w:tc>
          <w:tcPr>
            <w:tcW w:w="4531" w:type="dxa"/>
            <w:shd w:val="clear" w:color="auto" w:fill="E7E6E6" w:themeFill="background2"/>
          </w:tcPr>
          <w:p w14:paraId="77C82609" w14:textId="7090AFA2" w:rsidR="00F177CA" w:rsidRPr="009530B0" w:rsidRDefault="00F177CA" w:rsidP="00F177CA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 , Beispiel</w:t>
            </w:r>
          </w:p>
        </w:tc>
      </w:tr>
      <w:tr w:rsidR="00F177CA" w14:paraId="68D86928" w14:textId="77777777" w:rsidTr="00F177CA">
        <w:tc>
          <w:tcPr>
            <w:tcW w:w="4531" w:type="dxa"/>
          </w:tcPr>
          <w:p w14:paraId="3BFB507B" w14:textId="45A9EF50" w:rsidR="00F177CA" w:rsidRDefault="00F177CA" w:rsidP="00F177CA">
            <w:pPr>
              <w:pStyle w:val="Text"/>
              <w:ind w:left="0"/>
            </w:pPr>
            <w:r>
              <w:t>Form</w:t>
            </w:r>
          </w:p>
        </w:tc>
        <w:tc>
          <w:tcPr>
            <w:tcW w:w="4531" w:type="dxa"/>
          </w:tcPr>
          <w:p w14:paraId="334B3FB9" w14:textId="14365B9D" w:rsidR="00F177CA" w:rsidRDefault="00F177CA" w:rsidP="00F177CA">
            <w:pPr>
              <w:pStyle w:val="Text"/>
              <w:ind w:left="0"/>
            </w:pPr>
            <w:r>
              <w:t>frmX , frmMain</w:t>
            </w:r>
          </w:p>
        </w:tc>
      </w:tr>
      <w:tr w:rsidR="00F177CA" w14:paraId="233F06F6" w14:textId="77777777" w:rsidTr="00F177CA">
        <w:tc>
          <w:tcPr>
            <w:tcW w:w="4531" w:type="dxa"/>
          </w:tcPr>
          <w:p w14:paraId="51471246" w14:textId="149C3CD1" w:rsidR="00F177CA" w:rsidRDefault="00F177CA" w:rsidP="00F177CA">
            <w:pPr>
              <w:pStyle w:val="Text"/>
              <w:ind w:left="0"/>
            </w:pPr>
            <w:r>
              <w:t>Button</w:t>
            </w:r>
          </w:p>
        </w:tc>
        <w:tc>
          <w:tcPr>
            <w:tcW w:w="4531" w:type="dxa"/>
          </w:tcPr>
          <w:p w14:paraId="2E94F31A" w14:textId="0854E733" w:rsidR="00F177CA" w:rsidRDefault="00F177CA" w:rsidP="00F177CA">
            <w:pPr>
              <w:pStyle w:val="Text"/>
              <w:ind w:left="0"/>
            </w:pPr>
            <w:r>
              <w:t>btnX , btnClose</w:t>
            </w:r>
          </w:p>
        </w:tc>
      </w:tr>
      <w:tr w:rsidR="00F177CA" w14:paraId="7B2B34D9" w14:textId="77777777" w:rsidTr="00F177CA">
        <w:tc>
          <w:tcPr>
            <w:tcW w:w="4531" w:type="dxa"/>
          </w:tcPr>
          <w:p w14:paraId="43FACF07" w14:textId="42B814DF" w:rsidR="00F177CA" w:rsidRDefault="00F177CA" w:rsidP="00F177CA">
            <w:pPr>
              <w:pStyle w:val="Text"/>
              <w:ind w:left="0"/>
            </w:pPr>
            <w:r>
              <w:t>TextEdit</w:t>
            </w:r>
          </w:p>
        </w:tc>
        <w:tc>
          <w:tcPr>
            <w:tcW w:w="4531" w:type="dxa"/>
          </w:tcPr>
          <w:p w14:paraId="07E51A36" w14:textId="4B3CC23F" w:rsidR="00F177CA" w:rsidRDefault="00F177CA" w:rsidP="00F177CA">
            <w:pPr>
              <w:pStyle w:val="Text"/>
              <w:ind w:left="0"/>
            </w:pPr>
            <w:r>
              <w:t>edtX , edtVorname</w:t>
            </w:r>
          </w:p>
        </w:tc>
      </w:tr>
      <w:tr w:rsidR="00F177CA" w14:paraId="15BDB6C4" w14:textId="77777777" w:rsidTr="00F177CA">
        <w:tc>
          <w:tcPr>
            <w:tcW w:w="4531" w:type="dxa"/>
          </w:tcPr>
          <w:p w14:paraId="4397619E" w14:textId="37683EE1" w:rsidR="00F177CA" w:rsidRDefault="00F177CA" w:rsidP="00F177CA">
            <w:pPr>
              <w:pStyle w:val="Text"/>
              <w:ind w:left="0"/>
            </w:pPr>
            <w:r>
              <w:t>DateTimePicker</w:t>
            </w:r>
          </w:p>
        </w:tc>
        <w:tc>
          <w:tcPr>
            <w:tcW w:w="4531" w:type="dxa"/>
          </w:tcPr>
          <w:p w14:paraId="2188BCBF" w14:textId="5A29420F" w:rsidR="00F177CA" w:rsidRDefault="00F177CA" w:rsidP="00F177CA">
            <w:pPr>
              <w:pStyle w:val="Text"/>
              <w:ind w:left="0"/>
            </w:pPr>
            <w:r>
              <w:t>dtpX , dtp</w:t>
            </w:r>
            <w:r w:rsidR="009530B0">
              <w:t>Jahrgang</w:t>
            </w:r>
          </w:p>
        </w:tc>
      </w:tr>
      <w:tr w:rsidR="00F177CA" w14:paraId="4F3CEE99" w14:textId="77777777" w:rsidTr="00F177CA">
        <w:tc>
          <w:tcPr>
            <w:tcW w:w="4531" w:type="dxa"/>
          </w:tcPr>
          <w:p w14:paraId="2A194CB4" w14:textId="77777777" w:rsidR="00F177CA" w:rsidRDefault="00F177CA" w:rsidP="00F177CA">
            <w:pPr>
              <w:pStyle w:val="Text"/>
              <w:ind w:left="0"/>
            </w:pPr>
          </w:p>
        </w:tc>
        <w:tc>
          <w:tcPr>
            <w:tcW w:w="4531" w:type="dxa"/>
          </w:tcPr>
          <w:p w14:paraId="27A06484" w14:textId="77777777" w:rsidR="00F177CA" w:rsidRDefault="00F177CA" w:rsidP="00F177CA">
            <w:pPr>
              <w:pStyle w:val="Text"/>
              <w:ind w:left="0"/>
            </w:pPr>
          </w:p>
        </w:tc>
      </w:tr>
      <w:tr w:rsidR="00F177CA" w14:paraId="60178D2C" w14:textId="77777777" w:rsidTr="00F177CA">
        <w:tc>
          <w:tcPr>
            <w:tcW w:w="4531" w:type="dxa"/>
          </w:tcPr>
          <w:p w14:paraId="6F9A4AD5" w14:textId="77777777" w:rsidR="00F177CA" w:rsidRDefault="00F177CA" w:rsidP="00F177CA">
            <w:pPr>
              <w:pStyle w:val="Text"/>
              <w:ind w:left="0"/>
            </w:pPr>
          </w:p>
        </w:tc>
        <w:tc>
          <w:tcPr>
            <w:tcW w:w="4531" w:type="dxa"/>
          </w:tcPr>
          <w:p w14:paraId="0D35B2C3" w14:textId="77777777" w:rsidR="00F177CA" w:rsidRDefault="00F177CA" w:rsidP="00F177CA">
            <w:pPr>
              <w:pStyle w:val="Text"/>
              <w:ind w:left="0"/>
            </w:pPr>
          </w:p>
        </w:tc>
      </w:tr>
    </w:tbl>
    <w:p w14:paraId="130A4143" w14:textId="5E4DF643" w:rsidR="00F177CA" w:rsidRDefault="00F177CA" w:rsidP="00F177CA">
      <w:pPr>
        <w:pStyle w:val="Text"/>
      </w:pPr>
    </w:p>
    <w:p w14:paraId="6FED5848" w14:textId="526BFAD7" w:rsidR="009530B0" w:rsidRDefault="009530B0" w:rsidP="009530B0">
      <w:pPr>
        <w:pStyle w:val="U2"/>
      </w:pPr>
      <w:r>
        <w:t>Codierrichtlinien</w:t>
      </w:r>
    </w:p>
    <w:p w14:paraId="1382F242" w14:textId="17B49AC1" w:rsidR="009530B0" w:rsidRDefault="009530B0" w:rsidP="009530B0">
      <w:pPr>
        <w:pStyle w:val="Text"/>
      </w:pPr>
      <w:r>
        <w:t xml:space="preserve">*Da es manchmal schwierig ist ein geeignetes Wort für eine Variable zu finden verwende ich Wörter aus dem Deutschen </w:t>
      </w:r>
      <w:r w:rsidR="00FD1323">
        <w:t xml:space="preserve">oder </w:t>
      </w:r>
      <w:r>
        <w:t>Englischen.</w:t>
      </w:r>
      <w:r w:rsidR="00FD1323">
        <w:t xml:space="preserve"> Dazu möchte ich umlaute im Code vermeiden:</w:t>
      </w:r>
    </w:p>
    <w:p w14:paraId="06A1A12E" w14:textId="6C670313" w:rsidR="00FD1323" w:rsidRDefault="00FD1323" w:rsidP="009530B0">
      <w:pPr>
        <w:pStyle w:val="Text"/>
      </w:pPr>
      <w:r>
        <w:t xml:space="preserve">Beispiel: Öffnen -&gt; </w:t>
      </w:r>
      <w:r w:rsidRPr="00FD1323">
        <w:rPr>
          <w:strike/>
        </w:rPr>
        <w:t>fileÖffnen</w:t>
      </w:r>
      <w:r>
        <w:t xml:space="preserve"> -&gt; fileOpen</w:t>
      </w:r>
    </w:p>
    <w:p w14:paraId="153EC480" w14:textId="77777777" w:rsidR="009530B0" w:rsidRPr="009530B0" w:rsidRDefault="009530B0" w:rsidP="009530B0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66"/>
        <w:gridCol w:w="4483"/>
      </w:tblGrid>
      <w:tr w:rsidR="009530B0" w14:paraId="5330FF00" w14:textId="77777777" w:rsidTr="00C16207">
        <w:tc>
          <w:tcPr>
            <w:tcW w:w="4466" w:type="dxa"/>
            <w:shd w:val="clear" w:color="auto" w:fill="E7E6E6" w:themeFill="background2"/>
          </w:tcPr>
          <w:p w14:paraId="244301D6" w14:textId="62FAD560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Beschreibung</w:t>
            </w:r>
          </w:p>
        </w:tc>
        <w:tc>
          <w:tcPr>
            <w:tcW w:w="4483" w:type="dxa"/>
            <w:shd w:val="clear" w:color="auto" w:fill="E7E6E6" w:themeFill="background2"/>
          </w:tcPr>
          <w:p w14:paraId="39AA3E9E" w14:textId="561F5F7F" w:rsidR="009530B0" w:rsidRPr="009530B0" w:rsidRDefault="009530B0" w:rsidP="009530B0">
            <w:pPr>
              <w:pStyle w:val="Text"/>
              <w:ind w:left="0"/>
              <w:rPr>
                <w:b/>
                <w:bCs/>
              </w:rPr>
            </w:pPr>
            <w:r w:rsidRPr="009530B0">
              <w:rPr>
                <w:b/>
                <w:bCs/>
              </w:rPr>
              <w:t>Richtline</w:t>
            </w:r>
            <w:r>
              <w:rPr>
                <w:b/>
                <w:bCs/>
              </w:rPr>
              <w:t xml:space="preserve"> , Beispiel</w:t>
            </w:r>
          </w:p>
        </w:tc>
      </w:tr>
      <w:tr w:rsidR="009530B0" w14:paraId="1B1D9F45" w14:textId="77777777" w:rsidTr="00C16207">
        <w:tc>
          <w:tcPr>
            <w:tcW w:w="4466" w:type="dxa"/>
          </w:tcPr>
          <w:p w14:paraId="19B38768" w14:textId="5C1CAA17" w:rsidR="009530B0" w:rsidRDefault="009530B0" w:rsidP="009530B0">
            <w:pPr>
              <w:pStyle w:val="Text"/>
              <w:ind w:left="0"/>
            </w:pPr>
            <w:r>
              <w:t>{ }</w:t>
            </w:r>
          </w:p>
        </w:tc>
        <w:tc>
          <w:tcPr>
            <w:tcW w:w="4483" w:type="dxa"/>
          </w:tcPr>
          <w:p w14:paraId="175E638C" w14:textId="156A9ACB" w:rsidR="009530B0" w:rsidRDefault="009530B0" w:rsidP="009530B0">
            <w:pPr>
              <w:pStyle w:val="Text"/>
              <w:ind w:left="0"/>
            </w:pPr>
            <w:r>
              <w:t xml:space="preserve">Werden auf </w:t>
            </w:r>
            <w:r w:rsidR="00F620DE">
              <w:t xml:space="preserve">einer </w:t>
            </w:r>
            <w:r>
              <w:t>neue</w:t>
            </w:r>
            <w:r w:rsidR="00F620DE">
              <w:t>n</w:t>
            </w:r>
            <w:r>
              <w:t xml:space="preserve"> Zeile geschreiben</w:t>
            </w:r>
          </w:p>
        </w:tc>
      </w:tr>
      <w:tr w:rsidR="009530B0" w14:paraId="49A945DB" w14:textId="77777777" w:rsidTr="00C16207">
        <w:tc>
          <w:tcPr>
            <w:tcW w:w="4466" w:type="dxa"/>
          </w:tcPr>
          <w:p w14:paraId="5A73D063" w14:textId="20589FA5" w:rsidR="009530B0" w:rsidRDefault="009530B0" w:rsidP="009530B0">
            <w:pPr>
              <w:pStyle w:val="Text"/>
              <w:ind w:left="0"/>
            </w:pPr>
            <w:r>
              <w:t>Variablen</w:t>
            </w:r>
          </w:p>
        </w:tc>
        <w:tc>
          <w:tcPr>
            <w:tcW w:w="4483" w:type="dxa"/>
          </w:tcPr>
          <w:p w14:paraId="75E778B1" w14:textId="4BD55CD5" w:rsidR="009530B0" w:rsidRDefault="00F620DE" w:rsidP="009530B0">
            <w:pPr>
              <w:pStyle w:val="Text"/>
              <w:ind w:left="0"/>
            </w:pPr>
            <w:r>
              <w:t>B</w:t>
            </w:r>
            <w:r w:rsidR="009530B0">
              <w:t>eginnen immer mit einem Kleinbuchstaben, weitere Wörter weden mit einem Grossbuchstaben begonnen</w:t>
            </w:r>
          </w:p>
          <w:p w14:paraId="280E5A41" w14:textId="6DEDFE1B" w:rsidR="009530B0" w:rsidRDefault="009530B0" w:rsidP="009530B0">
            <w:pPr>
              <w:pStyle w:val="Text"/>
              <w:ind w:left="0"/>
            </w:pPr>
            <w:r>
              <w:t>Beispiel: personVorname</w:t>
            </w:r>
          </w:p>
        </w:tc>
      </w:tr>
      <w:tr w:rsidR="009530B0" w14:paraId="642B4135" w14:textId="77777777" w:rsidTr="00C16207">
        <w:tc>
          <w:tcPr>
            <w:tcW w:w="4466" w:type="dxa"/>
          </w:tcPr>
          <w:p w14:paraId="7DE9BF04" w14:textId="614E742B" w:rsidR="009530B0" w:rsidRDefault="009530B0" w:rsidP="009530B0">
            <w:pPr>
              <w:pStyle w:val="Text"/>
              <w:ind w:left="0"/>
            </w:pPr>
            <w:r>
              <w:t>Variablen (Parameter) bei Funktionen oder Methoden</w:t>
            </w:r>
            <w:r w:rsidR="002273A2">
              <w:t xml:space="preserve"> deklaration. (Nicht beim Aufruf!)</w:t>
            </w:r>
          </w:p>
        </w:tc>
        <w:tc>
          <w:tcPr>
            <w:tcW w:w="4483" w:type="dxa"/>
          </w:tcPr>
          <w:p w14:paraId="5B9482AB" w14:textId="216A7BB5" w:rsidR="009530B0" w:rsidRDefault="009530B0" w:rsidP="009530B0">
            <w:pPr>
              <w:pStyle w:val="Text"/>
              <w:ind w:left="0"/>
            </w:pPr>
            <w:r>
              <w:t>Beginnen immer mit einem "</w:t>
            </w:r>
            <w:r w:rsidRPr="009530B0">
              <w:rPr>
                <w:b/>
                <w:bCs/>
              </w:rPr>
              <w:t>_</w:t>
            </w:r>
            <w:r>
              <w:t>"</w:t>
            </w:r>
          </w:p>
          <w:p w14:paraId="0D18830F" w14:textId="6C97997C" w:rsidR="00C16207" w:rsidRDefault="00C16207" w:rsidP="009530B0">
            <w:pPr>
              <w:pStyle w:val="Text"/>
              <w:ind w:left="0"/>
            </w:pPr>
            <w:r>
              <w:t>Beispiel:</w:t>
            </w:r>
          </w:p>
          <w:p w14:paraId="3A7A553D" w14:textId="0224DF3B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void Funktion2( string </w:t>
            </w:r>
            <w:r w:rsidRPr="00C16207">
              <w:rPr>
                <w:color w:val="FF0000"/>
                <w:highlight w:val="lightGray"/>
              </w:rPr>
              <w:t>_a</w:t>
            </w:r>
            <w:r w:rsidRPr="00C16207">
              <w:rPr>
                <w:b w:val="0"/>
                <w:bCs/>
                <w:highlight w:val="lightGray"/>
              </w:rPr>
              <w:t>)</w:t>
            </w:r>
          </w:p>
          <w:p w14:paraId="42DD9A6F" w14:textId="004D8F2D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>{</w:t>
            </w:r>
          </w:p>
          <w:p w14:paraId="4A7A785A" w14:textId="1898C790" w:rsidR="009530B0" w:rsidRPr="00C16207" w:rsidRDefault="009530B0" w:rsidP="00C16207">
            <w:pPr>
              <w:pStyle w:val="Code"/>
              <w:rPr>
                <w:b w:val="0"/>
                <w:bCs/>
                <w:highlight w:val="lightGray"/>
              </w:rPr>
            </w:pPr>
            <w:r w:rsidRPr="00C16207">
              <w:rPr>
                <w:b w:val="0"/>
                <w:bCs/>
                <w:highlight w:val="lightGray"/>
              </w:rPr>
              <w:t xml:space="preserve">    Console.WriteLine("Ich habe {0} mitgegeben", </w:t>
            </w:r>
            <w:r w:rsidR="00C16207" w:rsidRPr="00C16207">
              <w:rPr>
                <w:color w:val="FF0000"/>
                <w:highlight w:val="lightGray"/>
              </w:rPr>
              <w:t>_</w:t>
            </w:r>
            <w:r w:rsidRPr="00C16207">
              <w:rPr>
                <w:color w:val="FF0000"/>
                <w:highlight w:val="lightGray"/>
              </w:rPr>
              <w:t>a</w:t>
            </w:r>
            <w:r w:rsidRPr="00C16207">
              <w:rPr>
                <w:b w:val="0"/>
                <w:bCs/>
                <w:highlight w:val="lightGray"/>
              </w:rPr>
              <w:t>);</w:t>
            </w:r>
          </w:p>
          <w:p w14:paraId="0B520234" w14:textId="57680157" w:rsidR="009530B0" w:rsidRDefault="009530B0" w:rsidP="00C16207">
            <w:pPr>
              <w:pStyle w:val="Code"/>
            </w:pPr>
            <w:r w:rsidRPr="00C16207">
              <w:rPr>
                <w:b w:val="0"/>
                <w:bCs/>
                <w:highlight w:val="lightGray"/>
              </w:rPr>
              <w:t>}</w:t>
            </w:r>
          </w:p>
        </w:tc>
      </w:tr>
      <w:tr w:rsidR="009530B0" w14:paraId="71B5BD5C" w14:textId="77777777" w:rsidTr="00C16207">
        <w:tc>
          <w:tcPr>
            <w:tcW w:w="4466" w:type="dxa"/>
          </w:tcPr>
          <w:p w14:paraId="6A71708F" w14:textId="666494A9" w:rsidR="009530B0" w:rsidRDefault="009530B0" w:rsidP="009530B0">
            <w:pPr>
              <w:pStyle w:val="Text"/>
              <w:ind w:left="0"/>
            </w:pPr>
            <w:r>
              <w:t>Variablennamen</w:t>
            </w:r>
          </w:p>
        </w:tc>
        <w:tc>
          <w:tcPr>
            <w:tcW w:w="4483" w:type="dxa"/>
          </w:tcPr>
          <w:p w14:paraId="1CF803C7" w14:textId="24052F61" w:rsidR="009530B0" w:rsidRDefault="009530B0" w:rsidP="009530B0">
            <w:pPr>
              <w:pStyle w:val="Text"/>
              <w:ind w:left="0"/>
            </w:pPr>
            <w:r>
              <w:t>*Werden Englisch oder Deutsch geschreiben.</w:t>
            </w:r>
          </w:p>
        </w:tc>
      </w:tr>
      <w:tr w:rsidR="00FD1323" w14:paraId="2A0364DD" w14:textId="77777777" w:rsidTr="00C16207">
        <w:tc>
          <w:tcPr>
            <w:tcW w:w="4466" w:type="dxa"/>
          </w:tcPr>
          <w:p w14:paraId="760298D7" w14:textId="2B328E71" w:rsidR="00FD1323" w:rsidRDefault="00FD1323" w:rsidP="009530B0">
            <w:pPr>
              <w:pStyle w:val="Text"/>
              <w:ind w:left="0"/>
            </w:pPr>
            <w:r>
              <w:t>Umlaute</w:t>
            </w:r>
          </w:p>
        </w:tc>
        <w:tc>
          <w:tcPr>
            <w:tcW w:w="4483" w:type="dxa"/>
          </w:tcPr>
          <w:p w14:paraId="5CAE691D" w14:textId="29A8695F" w:rsidR="00FD1323" w:rsidRDefault="00FD1323" w:rsidP="009530B0">
            <w:pPr>
              <w:pStyle w:val="Text"/>
              <w:ind w:left="0"/>
            </w:pPr>
            <w:r>
              <w:t>Umlaute sind nur in Kommentaren erlaubt</w:t>
            </w:r>
          </w:p>
        </w:tc>
      </w:tr>
    </w:tbl>
    <w:p w14:paraId="35CE110C" w14:textId="4B48D847" w:rsidR="00097DAA" w:rsidRDefault="00097DAA" w:rsidP="00C16207">
      <w:pPr>
        <w:pStyle w:val="Text"/>
        <w:ind w:left="0"/>
      </w:pPr>
    </w:p>
    <w:p w14:paraId="449DE8AB" w14:textId="77777777" w:rsidR="00097DAA" w:rsidRDefault="00097DAA">
      <w:pPr>
        <w:rPr>
          <w:rFonts w:ascii="Arial" w:hAnsi="Arial"/>
          <w:sz w:val="20"/>
        </w:rPr>
      </w:pPr>
      <w:r>
        <w:br w:type="page"/>
      </w:r>
    </w:p>
    <w:p w14:paraId="3AD2D9E9" w14:textId="2A95F275" w:rsidR="00097DAA" w:rsidRDefault="005B7A9A" w:rsidP="00097DAA">
      <w:pPr>
        <w:pStyle w:val="U1"/>
      </w:pPr>
      <w:r>
        <w:lastRenderedPageBreak/>
        <w:t>Umgesetzte Anforderungen</w:t>
      </w:r>
    </w:p>
    <w:p w14:paraId="5F0EAA84" w14:textId="50B0861C" w:rsidR="00097DAA" w:rsidRDefault="00097DAA" w:rsidP="00097DAA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096"/>
        <w:gridCol w:w="846"/>
        <w:gridCol w:w="5933"/>
        <w:gridCol w:w="1074"/>
      </w:tblGrid>
      <w:tr w:rsidR="00097DAA" w14:paraId="6B902BDD" w14:textId="77777777" w:rsidTr="00097DAA">
        <w:tc>
          <w:tcPr>
            <w:tcW w:w="1019" w:type="dxa"/>
            <w:shd w:val="clear" w:color="auto" w:fill="E7E6E6" w:themeFill="background2"/>
          </w:tcPr>
          <w:p w14:paraId="5B1A783B" w14:textId="0E8B690F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Priorität</w:t>
            </w:r>
          </w:p>
        </w:tc>
        <w:tc>
          <w:tcPr>
            <w:tcW w:w="848" w:type="dxa"/>
            <w:shd w:val="clear" w:color="auto" w:fill="E7E6E6" w:themeFill="background2"/>
          </w:tcPr>
          <w:p w14:paraId="218361A0" w14:textId="559EBB1D" w:rsidR="00097DAA" w:rsidRPr="00097DAA" w:rsidRDefault="00097DAA" w:rsidP="00097DAA">
            <w:pPr>
              <w:pStyle w:val="Text"/>
              <w:ind w:left="0"/>
              <w:jc w:val="center"/>
              <w:rPr>
                <w:b/>
                <w:bCs/>
              </w:rPr>
            </w:pPr>
            <w:r w:rsidRPr="00097DAA">
              <w:rPr>
                <w:b/>
                <w:bCs/>
              </w:rPr>
              <w:t>ID</w:t>
            </w:r>
          </w:p>
        </w:tc>
        <w:tc>
          <w:tcPr>
            <w:tcW w:w="6095" w:type="dxa"/>
            <w:shd w:val="clear" w:color="auto" w:fill="E7E6E6" w:themeFill="background2"/>
          </w:tcPr>
          <w:p w14:paraId="48450A12" w14:textId="740C817D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Beschreibung</w:t>
            </w:r>
          </w:p>
        </w:tc>
        <w:tc>
          <w:tcPr>
            <w:tcW w:w="987" w:type="dxa"/>
            <w:shd w:val="clear" w:color="auto" w:fill="E7E6E6" w:themeFill="background2"/>
          </w:tcPr>
          <w:p w14:paraId="1BA0314E" w14:textId="6DE90570" w:rsidR="00097DAA" w:rsidRPr="00097DAA" w:rsidRDefault="00097DAA" w:rsidP="00097DAA">
            <w:pPr>
              <w:pStyle w:val="Text"/>
              <w:ind w:left="0"/>
              <w:rPr>
                <w:b/>
                <w:bCs/>
              </w:rPr>
            </w:pPr>
            <w:r w:rsidRPr="00097DAA">
              <w:rPr>
                <w:b/>
                <w:bCs/>
              </w:rPr>
              <w:t>Erledigt</w:t>
            </w:r>
          </w:p>
        </w:tc>
      </w:tr>
      <w:tr w:rsidR="00097DAA" w14:paraId="28B4A5BE" w14:textId="77777777" w:rsidTr="00097DAA">
        <w:tc>
          <w:tcPr>
            <w:tcW w:w="1019" w:type="dxa"/>
          </w:tcPr>
          <w:p w14:paraId="14EFB5C6" w14:textId="6457B744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4B1D2367" w14:textId="592D7932" w:rsidR="00097DAA" w:rsidRDefault="00097DAA" w:rsidP="00097DAA">
            <w:pPr>
              <w:pStyle w:val="Text"/>
              <w:ind w:left="0"/>
              <w:jc w:val="center"/>
            </w:pPr>
            <w:r>
              <w:t>A001</w:t>
            </w:r>
          </w:p>
        </w:tc>
        <w:tc>
          <w:tcPr>
            <w:tcW w:w="6095" w:type="dxa"/>
          </w:tcPr>
          <w:p w14:paraId="37E40248" w14:textId="183AC5CD" w:rsidR="00097DAA" w:rsidRDefault="00097DAA" w:rsidP="00097DAA">
            <w:pPr>
              <w:pStyle w:val="Text"/>
              <w:ind w:left="0"/>
            </w:pPr>
            <w:r>
              <w:t>Start- und Endstation mittels Textsuche suchen</w:t>
            </w:r>
          </w:p>
        </w:tc>
        <w:tc>
          <w:tcPr>
            <w:tcW w:w="987" w:type="dxa"/>
          </w:tcPr>
          <w:p w14:paraId="41385228" w14:textId="4BF2B207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695FCDBE" w14:textId="77777777" w:rsidTr="00097DAA">
        <w:tc>
          <w:tcPr>
            <w:tcW w:w="1019" w:type="dxa"/>
          </w:tcPr>
          <w:p w14:paraId="3547425D" w14:textId="0512662D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09C9C98C" w14:textId="3511BE30" w:rsidR="00097DAA" w:rsidRDefault="00097DAA" w:rsidP="00097DAA">
            <w:pPr>
              <w:pStyle w:val="Text"/>
              <w:ind w:left="0"/>
              <w:jc w:val="center"/>
            </w:pPr>
            <w:r>
              <w:t>A002</w:t>
            </w:r>
          </w:p>
        </w:tc>
        <w:tc>
          <w:tcPr>
            <w:tcW w:w="6095" w:type="dxa"/>
          </w:tcPr>
          <w:p w14:paraId="1D45B895" w14:textId="7A912F3A" w:rsidR="00097DAA" w:rsidRDefault="00097DAA" w:rsidP="00097DAA">
            <w:pPr>
              <w:pStyle w:val="Text"/>
              <w:ind w:left="0"/>
            </w:pPr>
            <w:r>
              <w:t>Verbindungen zwischen Stationen anzeigen.</w:t>
            </w:r>
          </w:p>
        </w:tc>
        <w:tc>
          <w:tcPr>
            <w:tcW w:w="987" w:type="dxa"/>
          </w:tcPr>
          <w:p w14:paraId="16C6F2DD" w14:textId="1ADC8171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3A48B614" w14:textId="77777777" w:rsidTr="00097DAA">
        <w:tc>
          <w:tcPr>
            <w:tcW w:w="1019" w:type="dxa"/>
          </w:tcPr>
          <w:p w14:paraId="1B64DA7A" w14:textId="2DE68A8A" w:rsidR="00097DAA" w:rsidRDefault="00097DAA" w:rsidP="00097DAA">
            <w:pPr>
              <w:pStyle w:val="Text"/>
              <w:ind w:left="0"/>
              <w:jc w:val="center"/>
            </w:pPr>
            <w:r>
              <w:t>1</w:t>
            </w:r>
          </w:p>
        </w:tc>
        <w:tc>
          <w:tcPr>
            <w:tcW w:w="848" w:type="dxa"/>
          </w:tcPr>
          <w:p w14:paraId="071E35BE" w14:textId="238246E0" w:rsidR="00097DAA" w:rsidRDefault="00097DAA" w:rsidP="00097DAA">
            <w:pPr>
              <w:pStyle w:val="Text"/>
              <w:ind w:left="0"/>
              <w:jc w:val="center"/>
            </w:pPr>
            <w:r>
              <w:t>A003</w:t>
            </w:r>
          </w:p>
        </w:tc>
        <w:tc>
          <w:tcPr>
            <w:tcW w:w="6095" w:type="dxa"/>
          </w:tcPr>
          <w:p w14:paraId="2D006F13" w14:textId="388D2822" w:rsidR="00097DAA" w:rsidRDefault="00097DAA" w:rsidP="00097DAA">
            <w:pPr>
              <w:pStyle w:val="Text"/>
              <w:ind w:left="0"/>
            </w:pPr>
            <w:r>
              <w:t xml:space="preserve">Abfahrtstafeln </w:t>
            </w:r>
            <w:r w:rsidR="005B7A9A">
              <w:t>a</w:t>
            </w:r>
            <w:r>
              <w:t>nzeigen</w:t>
            </w:r>
          </w:p>
        </w:tc>
        <w:tc>
          <w:tcPr>
            <w:tcW w:w="987" w:type="dxa"/>
          </w:tcPr>
          <w:p w14:paraId="04B1F676" w14:textId="7EB3742A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150CD84B" w14:textId="77777777" w:rsidTr="00097DAA">
        <w:tc>
          <w:tcPr>
            <w:tcW w:w="1019" w:type="dxa"/>
          </w:tcPr>
          <w:p w14:paraId="127DF35D" w14:textId="005DA0D6" w:rsidR="00097DAA" w:rsidRDefault="00097DAA" w:rsidP="00097DAA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848" w:type="dxa"/>
          </w:tcPr>
          <w:p w14:paraId="04EDDEF3" w14:textId="5D790446" w:rsidR="00097DAA" w:rsidRDefault="00097DAA" w:rsidP="00097DAA">
            <w:pPr>
              <w:pStyle w:val="Text"/>
              <w:ind w:left="0"/>
              <w:jc w:val="center"/>
            </w:pPr>
            <w:r>
              <w:t>A004</w:t>
            </w:r>
          </w:p>
        </w:tc>
        <w:tc>
          <w:tcPr>
            <w:tcW w:w="6095" w:type="dxa"/>
          </w:tcPr>
          <w:p w14:paraId="348ED18A" w14:textId="0469C7DB" w:rsidR="00097DAA" w:rsidRDefault="00097DAA" w:rsidP="00097DAA">
            <w:pPr>
              <w:pStyle w:val="Text"/>
              <w:ind w:left="0"/>
            </w:pPr>
            <w:r>
              <w:t>Autocomplete für Suchfelder</w:t>
            </w:r>
          </w:p>
        </w:tc>
        <w:tc>
          <w:tcPr>
            <w:tcW w:w="987" w:type="dxa"/>
          </w:tcPr>
          <w:p w14:paraId="66097CFD" w14:textId="29344A0A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74D31529" w14:textId="77777777" w:rsidTr="00097DAA">
        <w:tc>
          <w:tcPr>
            <w:tcW w:w="1019" w:type="dxa"/>
          </w:tcPr>
          <w:p w14:paraId="28D27BAE" w14:textId="22EFD6E9" w:rsidR="00097DAA" w:rsidRDefault="00097DAA" w:rsidP="00097DAA">
            <w:pPr>
              <w:pStyle w:val="Text"/>
              <w:ind w:left="0"/>
              <w:jc w:val="center"/>
            </w:pPr>
            <w:r>
              <w:t>2</w:t>
            </w:r>
          </w:p>
        </w:tc>
        <w:tc>
          <w:tcPr>
            <w:tcW w:w="848" w:type="dxa"/>
          </w:tcPr>
          <w:p w14:paraId="2DDF9229" w14:textId="64720611" w:rsidR="00097DAA" w:rsidRDefault="00097DAA" w:rsidP="00097DAA">
            <w:pPr>
              <w:pStyle w:val="Text"/>
              <w:ind w:left="0"/>
              <w:jc w:val="center"/>
            </w:pPr>
            <w:r>
              <w:t>A005</w:t>
            </w:r>
          </w:p>
        </w:tc>
        <w:tc>
          <w:tcPr>
            <w:tcW w:w="6095" w:type="dxa"/>
          </w:tcPr>
          <w:p w14:paraId="74F70176" w14:textId="60E720B3" w:rsidR="00097DAA" w:rsidRDefault="00097DAA" w:rsidP="00097DAA">
            <w:pPr>
              <w:pStyle w:val="Text"/>
              <w:ind w:left="0"/>
            </w:pPr>
            <w:r>
              <w:t>Verbindungen mit Zeitpunkt suchen</w:t>
            </w:r>
          </w:p>
        </w:tc>
        <w:tc>
          <w:tcPr>
            <w:tcW w:w="987" w:type="dxa"/>
          </w:tcPr>
          <w:p w14:paraId="43001283" w14:textId="3B6680B1" w:rsidR="00097DAA" w:rsidRDefault="00097DAA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7F5BA631" w14:textId="77777777" w:rsidTr="00097DAA">
        <w:tc>
          <w:tcPr>
            <w:tcW w:w="1019" w:type="dxa"/>
          </w:tcPr>
          <w:p w14:paraId="60DFC379" w14:textId="66145FB7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035AE349" w14:textId="4149DE80" w:rsidR="00097DAA" w:rsidRDefault="00097DAA" w:rsidP="00097DAA">
            <w:pPr>
              <w:pStyle w:val="Text"/>
              <w:ind w:left="0"/>
              <w:jc w:val="center"/>
            </w:pPr>
            <w:r>
              <w:t>A006</w:t>
            </w:r>
          </w:p>
        </w:tc>
        <w:tc>
          <w:tcPr>
            <w:tcW w:w="6095" w:type="dxa"/>
          </w:tcPr>
          <w:p w14:paraId="50CE1154" w14:textId="493CCEEC" w:rsidR="00097DAA" w:rsidRDefault="00097DAA" w:rsidP="00097DAA">
            <w:pPr>
              <w:pStyle w:val="Text"/>
              <w:ind w:left="0"/>
            </w:pPr>
            <w:r>
              <w:t>Station auf Karte anzeigen</w:t>
            </w:r>
          </w:p>
        </w:tc>
        <w:tc>
          <w:tcPr>
            <w:tcW w:w="987" w:type="dxa"/>
          </w:tcPr>
          <w:p w14:paraId="0C7BAAFF" w14:textId="156E7E98" w:rsidR="00097DAA" w:rsidRDefault="009A49AF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  <w:tr w:rsidR="00097DAA" w14:paraId="0A5C8C36" w14:textId="77777777" w:rsidTr="00097DAA">
        <w:tc>
          <w:tcPr>
            <w:tcW w:w="1019" w:type="dxa"/>
          </w:tcPr>
          <w:p w14:paraId="7A03906C" w14:textId="36A8EB1D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75C86B5A" w14:textId="00C33A0D" w:rsidR="00097DAA" w:rsidRDefault="00097DAA" w:rsidP="00097DAA">
            <w:pPr>
              <w:pStyle w:val="Text"/>
              <w:ind w:left="0"/>
              <w:jc w:val="center"/>
            </w:pPr>
            <w:r>
              <w:t>A007</w:t>
            </w:r>
          </w:p>
        </w:tc>
        <w:tc>
          <w:tcPr>
            <w:tcW w:w="6095" w:type="dxa"/>
          </w:tcPr>
          <w:p w14:paraId="24CB6018" w14:textId="7649E27C" w:rsidR="00097DAA" w:rsidRDefault="00097DAA" w:rsidP="00097DAA">
            <w:pPr>
              <w:pStyle w:val="Text"/>
              <w:ind w:left="0"/>
            </w:pPr>
            <w:r>
              <w:t>Stationen in der Nähe finden</w:t>
            </w:r>
          </w:p>
        </w:tc>
        <w:tc>
          <w:tcPr>
            <w:tcW w:w="987" w:type="dxa"/>
          </w:tcPr>
          <w:p w14:paraId="29325110" w14:textId="63108217" w:rsidR="00097DAA" w:rsidRDefault="00097DAA" w:rsidP="00097DAA">
            <w:pPr>
              <w:pStyle w:val="Text"/>
              <w:ind w:left="0"/>
              <w:jc w:val="center"/>
            </w:pPr>
            <w:r>
              <w:t>NEIN</w:t>
            </w:r>
          </w:p>
        </w:tc>
      </w:tr>
      <w:tr w:rsidR="00097DAA" w14:paraId="6051DC7A" w14:textId="77777777" w:rsidTr="00097DAA">
        <w:tc>
          <w:tcPr>
            <w:tcW w:w="1019" w:type="dxa"/>
          </w:tcPr>
          <w:p w14:paraId="06EBE392" w14:textId="09508623" w:rsidR="00097DAA" w:rsidRDefault="00097DAA" w:rsidP="00097DAA">
            <w:pPr>
              <w:pStyle w:val="Text"/>
              <w:ind w:left="0"/>
              <w:jc w:val="center"/>
            </w:pPr>
            <w:r>
              <w:t>3</w:t>
            </w:r>
          </w:p>
        </w:tc>
        <w:tc>
          <w:tcPr>
            <w:tcW w:w="848" w:type="dxa"/>
          </w:tcPr>
          <w:p w14:paraId="22860E37" w14:textId="4472D998" w:rsidR="00097DAA" w:rsidRDefault="00097DAA" w:rsidP="00097DAA">
            <w:pPr>
              <w:pStyle w:val="Text"/>
              <w:ind w:left="0"/>
              <w:jc w:val="center"/>
            </w:pPr>
            <w:r>
              <w:t>A008</w:t>
            </w:r>
          </w:p>
        </w:tc>
        <w:tc>
          <w:tcPr>
            <w:tcW w:w="6095" w:type="dxa"/>
          </w:tcPr>
          <w:p w14:paraId="0BDC13F9" w14:textId="6DF6265A" w:rsidR="00097DAA" w:rsidRDefault="00097DAA" w:rsidP="00097DAA">
            <w:pPr>
              <w:pStyle w:val="Text"/>
              <w:ind w:left="0"/>
            </w:pPr>
            <w:r>
              <w:t>Resultate via Mail versenden</w:t>
            </w:r>
          </w:p>
        </w:tc>
        <w:tc>
          <w:tcPr>
            <w:tcW w:w="987" w:type="dxa"/>
          </w:tcPr>
          <w:p w14:paraId="14F6EF95" w14:textId="5E5C9CF4" w:rsidR="00097DAA" w:rsidRDefault="009A49AF" w:rsidP="00097DAA">
            <w:pPr>
              <w:pStyle w:val="Text"/>
              <w:ind w:left="0"/>
              <w:jc w:val="center"/>
            </w:pPr>
            <w:r>
              <w:t>OK</w:t>
            </w:r>
          </w:p>
        </w:tc>
      </w:tr>
    </w:tbl>
    <w:p w14:paraId="1F15B930" w14:textId="55832EF8" w:rsidR="00097DAA" w:rsidRDefault="00097DAA" w:rsidP="00097DAA">
      <w:pPr>
        <w:pStyle w:val="Text"/>
      </w:pPr>
    </w:p>
    <w:p w14:paraId="1F2DC7F2" w14:textId="45307529" w:rsidR="005B7A9A" w:rsidRDefault="005B7A9A" w:rsidP="00B808EE">
      <w:pPr>
        <w:pStyle w:val="U2"/>
      </w:pPr>
      <w:r>
        <w:t>Bekannte Bugs</w:t>
      </w:r>
    </w:p>
    <w:p w14:paraId="38A36C20" w14:textId="77777777" w:rsidR="00885CF9" w:rsidRDefault="00885CF9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3EF5680F" w14:textId="7564D745" w:rsidR="00AF4CEA" w:rsidRDefault="00AF4CEA" w:rsidP="00AF4CEA">
      <w:pPr>
        <w:pStyle w:val="U1"/>
      </w:pPr>
      <w:r>
        <w:lastRenderedPageBreak/>
        <w:t>Kürzübersicht über eigene Methoden und Funktionen</w:t>
      </w:r>
    </w:p>
    <w:p w14:paraId="1634F7E0" w14:textId="69CF739F" w:rsidR="005C7FC5" w:rsidRDefault="00885CF9" w:rsidP="00885CF9">
      <w:pPr>
        <w:pStyle w:val="U2"/>
        <w:rPr>
          <w:lang w:val="de-CH"/>
        </w:rPr>
      </w:pPr>
      <w:r>
        <w:rPr>
          <w:lang w:val="de-CH"/>
        </w:rPr>
        <w:t>frmMain.cs</w:t>
      </w:r>
    </w:p>
    <w:p w14:paraId="56938143" w14:textId="112512AF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autoComplete()</w:t>
      </w:r>
    </w:p>
    <w:p w14:paraId="564A8656" w14:textId="0DC6B987" w:rsidR="00885CF9" w:rsidRDefault="00885CF9" w:rsidP="00885CF9">
      <w:pPr>
        <w:pStyle w:val="Text"/>
        <w:rPr>
          <w:lang w:val="de-CH"/>
        </w:rPr>
      </w:pPr>
      <w:r w:rsidRPr="00885CF9">
        <w:rPr>
          <w:lang w:val="de-CH"/>
        </w:rPr>
        <w:t xml:space="preserve">Methode für die </w:t>
      </w:r>
      <w:r>
        <w:rPr>
          <w:lang w:val="de-CH"/>
        </w:rPr>
        <w:t>Combobox-Suche damit die Vorschläge gemacht werden.</w:t>
      </w:r>
    </w:p>
    <w:p w14:paraId="1BC81669" w14:textId="77777777" w:rsidR="00885CF9" w:rsidRPr="00885CF9" w:rsidRDefault="00885CF9" w:rsidP="00885CF9">
      <w:pPr>
        <w:pStyle w:val="Text"/>
        <w:rPr>
          <w:lang w:val="de-CH"/>
        </w:rPr>
      </w:pPr>
    </w:p>
    <w:p w14:paraId="503DDE6A" w14:textId="66106D9E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Stations getValidSations(</w:t>
      </w: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_s)</w:t>
      </w:r>
    </w:p>
    <w:p w14:paraId="1F4A3E70" w14:textId="75280054" w:rsidR="00885CF9" w:rsidRPr="00F217B4" w:rsidRDefault="00885CF9" w:rsidP="00F217B4">
      <w:pPr>
        <w:pStyle w:val="Text"/>
      </w:pPr>
      <w:bookmarkStart w:id="8" w:name="_GoBack"/>
      <w:r w:rsidRPr="00F217B4">
        <w:t>Mit dieser Funktion werden nur Stationen zurückgegeben die eine ID und Namen besitzen.</w:t>
      </w:r>
    </w:p>
    <w:bookmarkEnd w:id="8"/>
    <w:p w14:paraId="1AA184BD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764AE2BE" w14:textId="416E01A1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 w:rsidRPr="00885CF9"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 w:rsidRPr="00885CF9">
        <w:rPr>
          <w:rFonts w:ascii="Consolas" w:hAnsi="Consolas" w:cs="Consolas"/>
          <w:color w:val="000000"/>
          <w:sz w:val="19"/>
          <w:szCs w:val="19"/>
          <w:lang w:val="de-CH"/>
        </w:rPr>
        <w:t xml:space="preserve"> dateAndTimeGUIControl()</w:t>
      </w:r>
    </w:p>
    <w:p w14:paraId="34415575" w14:textId="7C3BA070" w:rsidR="00885CF9" w:rsidRPr="00F217B4" w:rsidRDefault="00885CF9" w:rsidP="00F217B4">
      <w:pPr>
        <w:pStyle w:val="Text"/>
      </w:pPr>
      <w:r w:rsidRPr="00F217B4">
        <w:t>Methode zum Ein- und Aus-schalten der Zeit-Gui-Controls.</w:t>
      </w:r>
    </w:p>
    <w:p w14:paraId="1686D87C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5333F70E" w14:textId="4E2BC0D2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getDateTimeConnection(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_start,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_end,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_date,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_time,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_isArrival)</w:t>
      </w:r>
    </w:p>
    <w:p w14:paraId="7F9125D5" w14:textId="22867897" w:rsidR="00885CF9" w:rsidRPr="00F217B4" w:rsidRDefault="00885CF9" w:rsidP="00F217B4">
      <w:pPr>
        <w:pStyle w:val="Text"/>
      </w:pPr>
      <w:r w:rsidRPr="00F217B4">
        <w:t>Methode zum Anzeigen und abfragen der Verbindungen wenn ein Zeitpunkt angegeben wurde.</w:t>
      </w:r>
    </w:p>
    <w:p w14:paraId="0F13EF1B" w14:textId="77777777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5D19CD6F" w14:textId="44E8EC51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getStationConnection(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_start,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_end)</w:t>
      </w:r>
    </w:p>
    <w:p w14:paraId="41F5EBA7" w14:textId="4EF13B2B" w:rsidR="00885CF9" w:rsidRPr="00F217B4" w:rsidRDefault="00885CF9" w:rsidP="00F217B4">
      <w:pPr>
        <w:pStyle w:val="Text"/>
      </w:pPr>
      <w:r w:rsidRPr="00F217B4">
        <w:t xml:space="preserve">Methode zum </w:t>
      </w:r>
      <w:r w:rsidRPr="00F217B4">
        <w:t>Anzeigen</w:t>
      </w:r>
      <w:r w:rsidRPr="00F217B4">
        <w:t xml:space="preserve"> </w:t>
      </w:r>
      <w:r w:rsidR="00F217B4" w:rsidRPr="00F217B4">
        <w:t xml:space="preserve">und abfragen </w:t>
      </w:r>
      <w:r w:rsidRPr="00F217B4">
        <w:t>der Verbindungen</w:t>
      </w:r>
      <w:r w:rsidRPr="00F217B4">
        <w:t xml:space="preserve"> wenn kein Zeitpunkt angegeben wurde.</w:t>
      </w:r>
    </w:p>
    <w:p w14:paraId="21240333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0E2B00F8" w14:textId="7D9B8B53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885CF9">
        <w:rPr>
          <w:rFonts w:ascii="Consolas" w:hAnsi="Consolas" w:cs="Consolas"/>
          <w:color w:val="0000FF"/>
          <w:sz w:val="19"/>
          <w:szCs w:val="19"/>
          <w:lang w:val="fr-CH"/>
        </w:rPr>
        <w:t>private</w:t>
      </w:r>
      <w:r w:rsidRPr="00885CF9">
        <w:rPr>
          <w:rFonts w:ascii="Consolas" w:hAnsi="Consolas" w:cs="Consolas"/>
          <w:color w:val="000000"/>
          <w:sz w:val="19"/>
          <w:szCs w:val="19"/>
          <w:lang w:val="fr-CH"/>
        </w:rPr>
        <w:t xml:space="preserve"> StationBoardRoot getStationBoard(ComboBox _cbSender, ListBox _lb, TabPage _tb)</w:t>
      </w:r>
    </w:p>
    <w:p w14:paraId="533CDA26" w14:textId="0A3AFCB3" w:rsidR="00885CF9" w:rsidRPr="00F217B4" w:rsidRDefault="00F217B4" w:rsidP="00F217B4">
      <w:pPr>
        <w:pStyle w:val="Text"/>
      </w:pPr>
      <w:r w:rsidRPr="00F217B4">
        <w:t>Funktion</w:t>
      </w:r>
      <w:r w:rsidR="00885CF9" w:rsidRPr="00F217B4">
        <w:t xml:space="preserve"> zum Anzeigen </w:t>
      </w:r>
      <w:r w:rsidRPr="00F217B4">
        <w:t xml:space="preserve">und abfragen </w:t>
      </w:r>
      <w:r w:rsidR="00885CF9" w:rsidRPr="00F217B4">
        <w:t>der Stationsinformationenen.</w:t>
      </w:r>
    </w:p>
    <w:p w14:paraId="21709B44" w14:textId="77777777" w:rsidR="00885CF9" w:rsidRP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741A5DCA" w14:textId="032BFD33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convertToAPIDate(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_string)</w:t>
      </w:r>
    </w:p>
    <w:p w14:paraId="499D51B6" w14:textId="664507F1" w:rsidR="00F217B4" w:rsidRPr="00F217B4" w:rsidRDefault="00F217B4" w:rsidP="00F217B4">
      <w:pPr>
        <w:pStyle w:val="Text"/>
      </w:pPr>
      <w:r w:rsidRPr="00F217B4">
        <w:t>Funktion für die Datumskonvertierung in das entsprechende API-Format.</w:t>
      </w:r>
    </w:p>
    <w:p w14:paraId="014E99B2" w14:textId="77777777" w:rsidR="00F217B4" w:rsidRDefault="00F217B4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</w:p>
    <w:p w14:paraId="242CA472" w14:textId="3F6AFFC8" w:rsidR="00885CF9" w:rsidRDefault="00885CF9" w:rsidP="00885CF9">
      <w:pPr>
        <w:pStyle w:val="Text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openBrowser(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_x,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_y)</w:t>
      </w:r>
    </w:p>
    <w:p w14:paraId="06E36564" w14:textId="321CE2DE" w:rsidR="00F217B4" w:rsidRPr="00F217B4" w:rsidRDefault="00F217B4" w:rsidP="00F217B4">
      <w:pPr>
        <w:pStyle w:val="Text"/>
      </w:pPr>
      <w:r w:rsidRPr="00F217B4">
        <w:t>Methode um den Standardbrowser. Dieser Zeigt den Standort an den mitgegebenen x,y Koordinaten.</w:t>
      </w:r>
    </w:p>
    <w:p w14:paraId="11DE60D4" w14:textId="77777777" w:rsidR="006C69F0" w:rsidRDefault="006C69F0">
      <w:pPr>
        <w:rPr>
          <w:rFonts w:ascii="Arial" w:eastAsiaTheme="majorEastAsia" w:hAnsi="Arial" w:cstheme="majorBidi"/>
          <w:b/>
          <w:sz w:val="24"/>
          <w:szCs w:val="32"/>
          <w:lang w:val="de-CH"/>
        </w:rPr>
      </w:pPr>
      <w:r>
        <w:rPr>
          <w:lang w:val="de-CH"/>
        </w:rPr>
        <w:br w:type="page"/>
      </w:r>
    </w:p>
    <w:p w14:paraId="2F57F997" w14:textId="59A0E79E" w:rsidR="005C7FC5" w:rsidRDefault="005C7FC5" w:rsidP="005C7FC5">
      <w:pPr>
        <w:pStyle w:val="U1"/>
        <w:rPr>
          <w:lang w:val="de-CH"/>
        </w:rPr>
      </w:pPr>
      <w:r>
        <w:rPr>
          <w:lang w:val="de-CH"/>
        </w:rPr>
        <w:lastRenderedPageBreak/>
        <w:t xml:space="preserve">API </w:t>
      </w:r>
      <w:r w:rsidR="009B59C0">
        <w:rPr>
          <w:lang w:val="de-CH"/>
        </w:rPr>
        <w:t>Erweiterung</w:t>
      </w:r>
    </w:p>
    <w:p w14:paraId="657D4365" w14:textId="64B5A49C" w:rsidR="005C7FC5" w:rsidRDefault="005C7FC5" w:rsidP="005C7FC5">
      <w:pPr>
        <w:pStyle w:val="Text"/>
        <w:rPr>
          <w:lang w:val="de-CH"/>
        </w:rPr>
      </w:pPr>
      <w:r>
        <w:rPr>
          <w:lang w:val="de-CH"/>
        </w:rPr>
        <w:t>Um Verbindungen an einem spezifischen Zeitpunkt zu suchen war es notwendig die API anzupassen.</w:t>
      </w:r>
    </w:p>
    <w:p w14:paraId="2778E477" w14:textId="63E1835E" w:rsidR="005C7FC5" w:rsidRDefault="005C7FC5" w:rsidP="005C7FC5">
      <w:pPr>
        <w:pStyle w:val="Text"/>
        <w:rPr>
          <w:lang w:val="de-CH"/>
        </w:rPr>
      </w:pPr>
    </w:p>
    <w:p w14:paraId="5D799AB1" w14:textId="4CBF7128" w:rsidR="005C7FC5" w:rsidRPr="009A49AF" w:rsidRDefault="007C566F" w:rsidP="005C7FC5">
      <w:pPr>
        <w:pStyle w:val="Text"/>
        <w:rPr>
          <w:lang w:val="fr-CH"/>
        </w:rPr>
      </w:pPr>
      <w:r w:rsidRPr="009A49AF">
        <w:rPr>
          <w:lang w:val="fr-CH"/>
        </w:rPr>
        <w:t>Neu:</w:t>
      </w:r>
    </w:p>
    <w:p w14:paraId="6764F40E" w14:textId="5AFD5A28" w:rsidR="007C566F" w:rsidRDefault="007C566F" w:rsidP="005C7FC5">
      <w:pPr>
        <w:pStyle w:val="Text"/>
        <w:rPr>
          <w:lang w:val="fr-CH"/>
        </w:rPr>
      </w:pPr>
      <w:r w:rsidRPr="007C566F">
        <w:rPr>
          <w:lang w:val="fr-CH"/>
        </w:rPr>
        <w:t xml:space="preserve">Transport.cs </w:t>
      </w:r>
      <w:r>
        <w:rPr>
          <w:lang w:val="fr-CH"/>
        </w:rPr>
        <w:tab/>
      </w:r>
      <w:r>
        <w:rPr>
          <w:lang w:val="fr-CH"/>
        </w:rPr>
        <w:tab/>
      </w:r>
      <w:r w:rsidRPr="007C566F">
        <w:rPr>
          <w:lang w:val="fr-CH"/>
        </w:rPr>
        <w:t>-&gt; public Connection GetConnectionByDateTime(…)</w:t>
      </w:r>
    </w:p>
    <w:p w14:paraId="2E3298E7" w14:textId="44788B7F" w:rsidR="007C566F" w:rsidRDefault="007C566F" w:rsidP="005C7FC5">
      <w:pPr>
        <w:pStyle w:val="Text"/>
        <w:rPr>
          <w:lang w:val="fr-CH"/>
        </w:rPr>
      </w:pPr>
      <w:r>
        <w:rPr>
          <w:lang w:val="fr-CH"/>
        </w:rPr>
        <w:t>TransprtTest.cs</w:t>
      </w:r>
      <w:r>
        <w:rPr>
          <w:lang w:val="fr-CH"/>
        </w:rPr>
        <w:tab/>
        <w:t>-&gt; public void ConnectionsByDateTime()</w:t>
      </w:r>
    </w:p>
    <w:p w14:paraId="5F8C4E3E" w14:textId="099E6235" w:rsidR="007C566F" w:rsidRDefault="007C566F" w:rsidP="005C7FC5">
      <w:pPr>
        <w:pStyle w:val="Text"/>
        <w:rPr>
          <w:lang w:val="fr-CH"/>
        </w:rPr>
      </w:pPr>
      <w:r>
        <w:rPr>
          <w:lang w:val="fr-CH"/>
        </w:rPr>
        <w:t>Itransport.cs</w:t>
      </w:r>
      <w:r>
        <w:rPr>
          <w:lang w:val="fr-CH"/>
        </w:rPr>
        <w:tab/>
      </w:r>
      <w:r>
        <w:rPr>
          <w:lang w:val="fr-CH"/>
        </w:rPr>
        <w:tab/>
        <w:t>-&gt; Connections GetConnectionByDateTime(…)</w:t>
      </w:r>
    </w:p>
    <w:p w14:paraId="1C2A46D3" w14:textId="1CEBCFA4" w:rsidR="00DD4349" w:rsidRDefault="00DD4349" w:rsidP="005C7FC5">
      <w:pPr>
        <w:pStyle w:val="Text"/>
        <w:rPr>
          <w:lang w:val="fr-CH"/>
        </w:rPr>
      </w:pPr>
    </w:p>
    <w:p w14:paraId="1D8988E4" w14:textId="77777777" w:rsidR="00DD4349" w:rsidRPr="007C566F" w:rsidRDefault="00DD4349" w:rsidP="005C7FC5">
      <w:pPr>
        <w:pStyle w:val="Text"/>
        <w:rPr>
          <w:lang w:val="fr-CH"/>
        </w:rPr>
      </w:pPr>
    </w:p>
    <w:sectPr w:rsidR="00DD4349" w:rsidRPr="007C566F" w:rsidSect="00EF7791"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F76F9" w14:textId="77777777" w:rsidR="0041690F" w:rsidRDefault="0041690F" w:rsidP="002E7D3C">
      <w:r>
        <w:separator/>
      </w:r>
    </w:p>
  </w:endnote>
  <w:endnote w:type="continuationSeparator" w:id="0">
    <w:p w14:paraId="69DB3A3F" w14:textId="77777777" w:rsidR="0041690F" w:rsidRDefault="0041690F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A386" w14:textId="6FEEAD1C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9A49AF">
      <w:rPr>
        <w:noProof/>
      </w:rPr>
      <w:t>12.03.2020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E990E" w14:textId="77777777" w:rsidR="0041690F" w:rsidRDefault="0041690F" w:rsidP="002E7D3C">
      <w:r>
        <w:separator/>
      </w:r>
    </w:p>
  </w:footnote>
  <w:footnote w:type="continuationSeparator" w:id="0">
    <w:p w14:paraId="6889037C" w14:textId="77777777" w:rsidR="0041690F" w:rsidRDefault="0041690F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01AA8"/>
    <w:multiLevelType w:val="hybridMultilevel"/>
    <w:tmpl w:val="A67EB6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657B1"/>
    <w:multiLevelType w:val="hybridMultilevel"/>
    <w:tmpl w:val="B4AE076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10356EB0"/>
    <w:multiLevelType w:val="multilevel"/>
    <w:tmpl w:val="567C5C38"/>
    <w:numStyleLink w:val="Kapitel"/>
  </w:abstractNum>
  <w:abstractNum w:abstractNumId="13" w15:restartNumberingAfterBreak="0">
    <w:nsid w:val="127E18EB"/>
    <w:multiLevelType w:val="multilevel"/>
    <w:tmpl w:val="567C5C38"/>
    <w:numStyleLink w:val="Kapitel"/>
  </w:abstractNum>
  <w:abstractNum w:abstractNumId="14" w15:restartNumberingAfterBreak="0">
    <w:nsid w:val="128E13A6"/>
    <w:multiLevelType w:val="hybridMultilevel"/>
    <w:tmpl w:val="D8B06FB6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197D7A2F"/>
    <w:multiLevelType w:val="multilevel"/>
    <w:tmpl w:val="567C5C38"/>
    <w:numStyleLink w:val="Kapitel"/>
  </w:abstractNum>
  <w:abstractNum w:abstractNumId="16" w15:restartNumberingAfterBreak="0">
    <w:nsid w:val="1B3E61F5"/>
    <w:multiLevelType w:val="hybridMultilevel"/>
    <w:tmpl w:val="7DDAB1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4A20AC"/>
    <w:multiLevelType w:val="multilevel"/>
    <w:tmpl w:val="567C5C38"/>
    <w:numStyleLink w:val="Kapitel"/>
  </w:abstractNum>
  <w:abstractNum w:abstractNumId="18" w15:restartNumberingAfterBreak="0">
    <w:nsid w:val="1DBD0275"/>
    <w:multiLevelType w:val="hybridMultilevel"/>
    <w:tmpl w:val="BDDAC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410746"/>
    <w:multiLevelType w:val="hybridMultilevel"/>
    <w:tmpl w:val="4BEC34EE"/>
    <w:lvl w:ilvl="0" w:tplc="0807000F">
      <w:start w:val="1"/>
      <w:numFmt w:val="decimal"/>
      <w:lvlText w:val="%1."/>
      <w:lvlJc w:val="left"/>
      <w:pPr>
        <w:ind w:left="833" w:hanging="360"/>
      </w:pPr>
    </w:lvl>
    <w:lvl w:ilvl="1" w:tplc="08070019" w:tentative="1">
      <w:start w:val="1"/>
      <w:numFmt w:val="lowerLetter"/>
      <w:lvlText w:val="%2."/>
      <w:lvlJc w:val="left"/>
      <w:pPr>
        <w:ind w:left="1553" w:hanging="360"/>
      </w:pPr>
    </w:lvl>
    <w:lvl w:ilvl="2" w:tplc="0807001B" w:tentative="1">
      <w:start w:val="1"/>
      <w:numFmt w:val="lowerRoman"/>
      <w:lvlText w:val="%3."/>
      <w:lvlJc w:val="right"/>
      <w:pPr>
        <w:ind w:left="2273" w:hanging="180"/>
      </w:pPr>
    </w:lvl>
    <w:lvl w:ilvl="3" w:tplc="0807000F" w:tentative="1">
      <w:start w:val="1"/>
      <w:numFmt w:val="decimal"/>
      <w:lvlText w:val="%4."/>
      <w:lvlJc w:val="left"/>
      <w:pPr>
        <w:ind w:left="2993" w:hanging="360"/>
      </w:pPr>
    </w:lvl>
    <w:lvl w:ilvl="4" w:tplc="08070019" w:tentative="1">
      <w:start w:val="1"/>
      <w:numFmt w:val="lowerLetter"/>
      <w:lvlText w:val="%5."/>
      <w:lvlJc w:val="left"/>
      <w:pPr>
        <w:ind w:left="3713" w:hanging="360"/>
      </w:pPr>
    </w:lvl>
    <w:lvl w:ilvl="5" w:tplc="0807001B" w:tentative="1">
      <w:start w:val="1"/>
      <w:numFmt w:val="lowerRoman"/>
      <w:lvlText w:val="%6."/>
      <w:lvlJc w:val="right"/>
      <w:pPr>
        <w:ind w:left="4433" w:hanging="180"/>
      </w:pPr>
    </w:lvl>
    <w:lvl w:ilvl="6" w:tplc="0807000F" w:tentative="1">
      <w:start w:val="1"/>
      <w:numFmt w:val="decimal"/>
      <w:lvlText w:val="%7."/>
      <w:lvlJc w:val="left"/>
      <w:pPr>
        <w:ind w:left="5153" w:hanging="360"/>
      </w:pPr>
    </w:lvl>
    <w:lvl w:ilvl="7" w:tplc="08070019" w:tentative="1">
      <w:start w:val="1"/>
      <w:numFmt w:val="lowerLetter"/>
      <w:lvlText w:val="%8."/>
      <w:lvlJc w:val="left"/>
      <w:pPr>
        <w:ind w:left="5873" w:hanging="360"/>
      </w:pPr>
    </w:lvl>
    <w:lvl w:ilvl="8" w:tplc="08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2C8526CD"/>
    <w:multiLevelType w:val="multilevel"/>
    <w:tmpl w:val="567C5C38"/>
    <w:numStyleLink w:val="Kapitel"/>
  </w:abstractNum>
  <w:abstractNum w:abstractNumId="21" w15:restartNumberingAfterBreak="0">
    <w:nsid w:val="3E8005A0"/>
    <w:multiLevelType w:val="multilevel"/>
    <w:tmpl w:val="567C5C38"/>
    <w:numStyleLink w:val="Kapitel"/>
  </w:abstractNum>
  <w:abstractNum w:abstractNumId="22" w15:restartNumberingAfterBreak="0">
    <w:nsid w:val="3F7F3E5C"/>
    <w:multiLevelType w:val="hybridMultilevel"/>
    <w:tmpl w:val="12885E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F51E7"/>
    <w:multiLevelType w:val="hybridMultilevel"/>
    <w:tmpl w:val="BC6614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61985"/>
    <w:multiLevelType w:val="multilevel"/>
    <w:tmpl w:val="567C5C38"/>
    <w:numStyleLink w:val="Kapitel"/>
  </w:abstractNum>
  <w:abstractNum w:abstractNumId="25" w15:restartNumberingAfterBreak="0">
    <w:nsid w:val="4AC640A1"/>
    <w:multiLevelType w:val="hybridMultilevel"/>
    <w:tmpl w:val="4FE69D0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4C0D54C5"/>
    <w:multiLevelType w:val="hybridMultilevel"/>
    <w:tmpl w:val="ACAE19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8" w15:restartNumberingAfterBreak="0">
    <w:nsid w:val="517D7083"/>
    <w:multiLevelType w:val="hybridMultilevel"/>
    <w:tmpl w:val="6648377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51E57C83"/>
    <w:multiLevelType w:val="multilevel"/>
    <w:tmpl w:val="567C5C38"/>
    <w:numStyleLink w:val="Kapitel"/>
  </w:abstractNum>
  <w:abstractNum w:abstractNumId="30" w15:restartNumberingAfterBreak="0">
    <w:nsid w:val="545B6150"/>
    <w:multiLevelType w:val="multilevel"/>
    <w:tmpl w:val="567C5C38"/>
    <w:numStyleLink w:val="Kapitel"/>
  </w:abstractNum>
  <w:abstractNum w:abstractNumId="31" w15:restartNumberingAfterBreak="0">
    <w:nsid w:val="58074CC1"/>
    <w:multiLevelType w:val="hybridMultilevel"/>
    <w:tmpl w:val="AEBE5AA8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65095BA7"/>
    <w:multiLevelType w:val="multilevel"/>
    <w:tmpl w:val="567C5C38"/>
    <w:numStyleLink w:val="Kapitel"/>
  </w:abstractNum>
  <w:abstractNum w:abstractNumId="33" w15:restartNumberingAfterBreak="0">
    <w:nsid w:val="713140B3"/>
    <w:multiLevelType w:val="hybridMultilevel"/>
    <w:tmpl w:val="BCB8707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AB422EE"/>
    <w:multiLevelType w:val="multilevel"/>
    <w:tmpl w:val="567C5C38"/>
    <w:numStyleLink w:val="Kapitel"/>
  </w:abstractNum>
  <w:num w:numId="1">
    <w:abstractNumId w:val="27"/>
  </w:num>
  <w:num w:numId="2">
    <w:abstractNumId w:val="30"/>
  </w:num>
  <w:num w:numId="3">
    <w:abstractNumId w:val="24"/>
  </w:num>
  <w:num w:numId="4">
    <w:abstractNumId w:val="29"/>
  </w:num>
  <w:num w:numId="5">
    <w:abstractNumId w:val="15"/>
  </w:num>
  <w:num w:numId="6">
    <w:abstractNumId w:val="12"/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21"/>
  </w:num>
  <w:num w:numId="8">
    <w:abstractNumId w:val="34"/>
  </w:num>
  <w:num w:numId="9">
    <w:abstractNumId w:val="13"/>
  </w:num>
  <w:num w:numId="10">
    <w:abstractNumId w:val="17"/>
  </w:num>
  <w:num w:numId="11">
    <w:abstractNumId w:val="32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16"/>
  </w:num>
  <w:num w:numId="25">
    <w:abstractNumId w:val="18"/>
  </w:num>
  <w:num w:numId="26">
    <w:abstractNumId w:val="23"/>
  </w:num>
  <w:num w:numId="27">
    <w:abstractNumId w:val="14"/>
  </w:num>
  <w:num w:numId="28">
    <w:abstractNumId w:val="11"/>
  </w:num>
  <w:num w:numId="29">
    <w:abstractNumId w:val="26"/>
  </w:num>
  <w:num w:numId="30">
    <w:abstractNumId w:val="33"/>
  </w:num>
  <w:num w:numId="31">
    <w:abstractNumId w:val="19"/>
  </w:num>
  <w:num w:numId="32">
    <w:abstractNumId w:val="10"/>
  </w:num>
  <w:num w:numId="33">
    <w:abstractNumId w:val="28"/>
  </w:num>
  <w:num w:numId="34">
    <w:abstractNumId w:val="2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31"/>
    <w:rsid w:val="00033B35"/>
    <w:rsid w:val="00075D77"/>
    <w:rsid w:val="00097DAA"/>
    <w:rsid w:val="000B026F"/>
    <w:rsid w:val="000C1E9F"/>
    <w:rsid w:val="00121830"/>
    <w:rsid w:val="00141F81"/>
    <w:rsid w:val="0019370F"/>
    <w:rsid w:val="001B4016"/>
    <w:rsid w:val="002273A2"/>
    <w:rsid w:val="002B2E78"/>
    <w:rsid w:val="002E7D3C"/>
    <w:rsid w:val="00363E48"/>
    <w:rsid w:val="00364F31"/>
    <w:rsid w:val="003C010F"/>
    <w:rsid w:val="003F6E54"/>
    <w:rsid w:val="0041690F"/>
    <w:rsid w:val="00444A95"/>
    <w:rsid w:val="00450B95"/>
    <w:rsid w:val="0045490E"/>
    <w:rsid w:val="00472613"/>
    <w:rsid w:val="0048610B"/>
    <w:rsid w:val="00492152"/>
    <w:rsid w:val="0049754D"/>
    <w:rsid w:val="004A6FD1"/>
    <w:rsid w:val="005144EA"/>
    <w:rsid w:val="00514627"/>
    <w:rsid w:val="0051602D"/>
    <w:rsid w:val="005161C2"/>
    <w:rsid w:val="005A20BE"/>
    <w:rsid w:val="005B7A9A"/>
    <w:rsid w:val="005C7FC5"/>
    <w:rsid w:val="005D0F7F"/>
    <w:rsid w:val="00613877"/>
    <w:rsid w:val="006256C9"/>
    <w:rsid w:val="00646FB1"/>
    <w:rsid w:val="0068533F"/>
    <w:rsid w:val="006C69F0"/>
    <w:rsid w:val="006E3A80"/>
    <w:rsid w:val="00773E4D"/>
    <w:rsid w:val="007813D8"/>
    <w:rsid w:val="007C566F"/>
    <w:rsid w:val="0085371B"/>
    <w:rsid w:val="00856931"/>
    <w:rsid w:val="00857382"/>
    <w:rsid w:val="00885CF9"/>
    <w:rsid w:val="0089457A"/>
    <w:rsid w:val="008A5100"/>
    <w:rsid w:val="009530B0"/>
    <w:rsid w:val="009722DE"/>
    <w:rsid w:val="00976ADF"/>
    <w:rsid w:val="009A49AF"/>
    <w:rsid w:val="009B59C0"/>
    <w:rsid w:val="009C14F5"/>
    <w:rsid w:val="009E447C"/>
    <w:rsid w:val="00A45CBC"/>
    <w:rsid w:val="00A652BA"/>
    <w:rsid w:val="00A6749B"/>
    <w:rsid w:val="00A82843"/>
    <w:rsid w:val="00AF4CEA"/>
    <w:rsid w:val="00B40589"/>
    <w:rsid w:val="00B67C7C"/>
    <w:rsid w:val="00B72886"/>
    <w:rsid w:val="00B808EE"/>
    <w:rsid w:val="00B810E7"/>
    <w:rsid w:val="00B87FA0"/>
    <w:rsid w:val="00BB3DBC"/>
    <w:rsid w:val="00BD2C37"/>
    <w:rsid w:val="00C16207"/>
    <w:rsid w:val="00C31389"/>
    <w:rsid w:val="00C31C98"/>
    <w:rsid w:val="00C356D0"/>
    <w:rsid w:val="00D35A08"/>
    <w:rsid w:val="00D83885"/>
    <w:rsid w:val="00D859FF"/>
    <w:rsid w:val="00DA3340"/>
    <w:rsid w:val="00DD4349"/>
    <w:rsid w:val="00DE0DFE"/>
    <w:rsid w:val="00DE54EF"/>
    <w:rsid w:val="00E05E70"/>
    <w:rsid w:val="00E07035"/>
    <w:rsid w:val="00E127CC"/>
    <w:rsid w:val="00ED7809"/>
    <w:rsid w:val="00EF66F3"/>
    <w:rsid w:val="00EF7791"/>
    <w:rsid w:val="00F00543"/>
    <w:rsid w:val="00F06963"/>
    <w:rsid w:val="00F177CA"/>
    <w:rsid w:val="00F217B4"/>
    <w:rsid w:val="00F620DE"/>
    <w:rsid w:val="00FC08B9"/>
    <w:rsid w:val="00FD1323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5A53D7"/>
  <w15:chartTrackingRefBased/>
  <w15:docId w15:val="{4B8547EE-04D9-4025-8724-641D2C0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BD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9178-8709-44D4-8BF7-BC5E1F71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11</Pages>
  <Words>874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</dc:creator>
  <cp:keywords/>
  <dc:description/>
  <cp:lastModifiedBy>Koe</cp:lastModifiedBy>
  <cp:revision>46</cp:revision>
  <dcterms:created xsi:type="dcterms:W3CDTF">2020-03-05T13:00:00Z</dcterms:created>
  <dcterms:modified xsi:type="dcterms:W3CDTF">2020-03-12T13:16:00Z</dcterms:modified>
</cp:coreProperties>
</file>